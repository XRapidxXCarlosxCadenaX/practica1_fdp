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page" w:tblpX="1141" w:tblpY="271"/>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EF31F4" w14:paraId="19A3A070" w14:textId="77777777" w:rsidTr="00D539B2">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AE5D5C" w14:textId="77777777" w:rsidR="00EF31F4" w:rsidRDefault="00B54910" w:rsidP="00D539B2">
            <w:pPr>
              <w:widowControl/>
              <w:suppressAutoHyphens w:val="0"/>
              <w:ind w:left="38"/>
              <w:jc w:val="center"/>
              <w:textAlignment w:val="auto"/>
              <w:rPr>
                <w:rFonts w:ascii="Calibri" w:eastAsia="Calibri" w:hAnsi="Calibri" w:cs="Times New Roman"/>
                <w:kern w:val="0"/>
                <w:sz w:val="12"/>
                <w:szCs w:val="12"/>
                <w:lang w:val="es-MX" w:eastAsia="en-US" w:bidi="ar-SA"/>
              </w:rPr>
            </w:pPr>
            <w:r>
              <w:rPr>
                <w:rFonts w:ascii="Calibri" w:eastAsia="Calibri" w:hAnsi="Calibri" w:cs="Times New Roman"/>
                <w:noProof/>
                <w:kern w:val="0"/>
                <w:sz w:val="12"/>
                <w:szCs w:val="12"/>
                <w:lang w:val="es-MX" w:eastAsia="en-US" w:bidi="ar-SA"/>
              </w:rPr>
              <w:drawing>
                <wp:anchor distT="0" distB="0" distL="114300" distR="114300" simplePos="0" relativeHeight="251657216" behindDoc="1" locked="0" layoutInCell="1" allowOverlap="1" wp14:anchorId="3F4D8EEC" wp14:editId="1D70B96C">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p w14:paraId="164047EC" w14:textId="77777777" w:rsidR="00EF31F4" w:rsidRDefault="00EF31F4" w:rsidP="00D539B2">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13F6BC" w14:textId="77777777" w:rsidR="00EF31F4" w:rsidRDefault="00EF31F4" w:rsidP="00D539B2">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07ED6783" w14:textId="77777777" w:rsidR="00EF31F4" w:rsidRDefault="00B54910" w:rsidP="00D539B2">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39A8BE91" w14:textId="77777777" w:rsidR="00EF31F4" w:rsidRDefault="00EF31F4" w:rsidP="00D539B2">
            <w:pPr>
              <w:widowControl/>
              <w:suppressAutoHyphens w:val="0"/>
              <w:jc w:val="center"/>
              <w:textAlignment w:val="auto"/>
              <w:rPr>
                <w:rFonts w:ascii="Calibri" w:eastAsia="Calibri" w:hAnsi="Calibri" w:cs="Times New Roman"/>
                <w:kern w:val="0"/>
                <w:sz w:val="22"/>
                <w:szCs w:val="22"/>
                <w:lang w:val="es-MX" w:eastAsia="en-US" w:bidi="ar-SA"/>
              </w:rPr>
            </w:pPr>
          </w:p>
        </w:tc>
      </w:tr>
      <w:tr w:rsidR="00EF31F4" w14:paraId="0C53AB57" w14:textId="77777777" w:rsidTr="00D539B2">
        <w:tblPrEx>
          <w:tblCellMar>
            <w:top w:w="0" w:type="dxa"/>
            <w:bottom w:w="0" w:type="dxa"/>
          </w:tblCellMar>
        </w:tblPrEx>
        <w:tc>
          <w:tcPr>
            <w:tcW w:w="5386" w:type="dxa"/>
            <w:gridSpan w:val="2"/>
            <w:tcBorders>
              <w:left w:val="single" w:sz="4" w:space="0" w:color="000000"/>
              <w:bottom w:val="single" w:sz="4" w:space="0" w:color="000000"/>
            </w:tcBorders>
            <w:tcMar>
              <w:top w:w="0" w:type="dxa"/>
              <w:left w:w="108" w:type="dxa"/>
              <w:bottom w:w="0" w:type="dxa"/>
              <w:right w:w="108" w:type="dxa"/>
            </w:tcMar>
          </w:tcPr>
          <w:p w14:paraId="354EA169" w14:textId="77777777" w:rsidR="00EF31F4" w:rsidRDefault="00EF31F4" w:rsidP="00D539B2">
            <w:pPr>
              <w:widowControl/>
              <w:suppressAutoHyphens w:val="0"/>
              <w:ind w:left="38"/>
              <w:jc w:val="center"/>
              <w:textAlignment w:val="auto"/>
              <w:rPr>
                <w:rFonts w:ascii="Arial" w:eastAsia="Calibri" w:hAnsi="Arial" w:cs="Times New Roman"/>
                <w:kern w:val="0"/>
                <w:sz w:val="20"/>
                <w:szCs w:val="20"/>
                <w:lang w:val="es-MX" w:eastAsia="en-US" w:bidi="ar-SA"/>
              </w:rPr>
            </w:pPr>
          </w:p>
          <w:p w14:paraId="2492FFE1" w14:textId="77777777" w:rsidR="00EF31F4" w:rsidRDefault="00B54910" w:rsidP="00D539B2">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366F2033" w14:textId="77777777" w:rsidR="00EF31F4" w:rsidRDefault="00EF31F4" w:rsidP="00D539B2">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033069D" w14:textId="77777777" w:rsidR="00EF31F4" w:rsidRDefault="00EF31F4" w:rsidP="00D539B2">
            <w:pPr>
              <w:widowControl/>
              <w:suppressAutoHyphens w:val="0"/>
              <w:ind w:left="38"/>
              <w:jc w:val="center"/>
              <w:textAlignment w:val="auto"/>
              <w:rPr>
                <w:rFonts w:ascii="Calibri" w:eastAsia="Calibri" w:hAnsi="Calibri" w:cs="Times New Roman"/>
                <w:kern w:val="0"/>
                <w:sz w:val="20"/>
                <w:szCs w:val="20"/>
                <w:lang w:val="es-MX" w:eastAsia="en-US" w:bidi="ar-SA"/>
              </w:rPr>
            </w:pPr>
          </w:p>
          <w:p w14:paraId="209196D2" w14:textId="77777777" w:rsidR="00EF31F4" w:rsidRDefault="00B54910" w:rsidP="00D539B2">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00E0F32A" w14:textId="77777777" w:rsidR="00EF31F4" w:rsidRDefault="00EF31F4">
      <w:pPr>
        <w:pStyle w:val="Standard"/>
      </w:pPr>
    </w:p>
    <w:p w14:paraId="50DD3B78" w14:textId="77777777" w:rsidR="00EF31F4" w:rsidRDefault="00EF31F4">
      <w:pPr>
        <w:pStyle w:val="Standard"/>
      </w:pPr>
    </w:p>
    <w:p w14:paraId="523F40B0" w14:textId="77777777" w:rsidR="00EF31F4" w:rsidRPr="00D539B2" w:rsidRDefault="00B54910">
      <w:pPr>
        <w:pStyle w:val="Standard"/>
        <w:jc w:val="center"/>
        <w:rPr>
          <w:sz w:val="56"/>
          <w:szCs w:val="56"/>
        </w:rPr>
      </w:pPr>
      <w:r w:rsidRPr="00D539B2">
        <w:rPr>
          <w:sz w:val="56"/>
          <w:szCs w:val="56"/>
          <w:lang w:val="es-MX"/>
        </w:rPr>
        <w:t>Laboratorios</w:t>
      </w:r>
      <w:r w:rsidRPr="00D539B2">
        <w:rPr>
          <w:sz w:val="56"/>
          <w:szCs w:val="56"/>
        </w:rPr>
        <w:t xml:space="preserve"> de </w:t>
      </w:r>
      <w:r w:rsidRPr="00D539B2">
        <w:rPr>
          <w:sz w:val="56"/>
          <w:szCs w:val="56"/>
          <w:lang w:val="es-MX"/>
        </w:rPr>
        <w:t>computación</w:t>
      </w:r>
    </w:p>
    <w:p w14:paraId="5FA179ED" w14:textId="77777777" w:rsidR="00EF31F4" w:rsidRPr="00D539B2" w:rsidRDefault="00D539B2">
      <w:pPr>
        <w:pStyle w:val="Standard"/>
        <w:jc w:val="center"/>
        <w:rPr>
          <w:sz w:val="56"/>
          <w:szCs w:val="56"/>
          <w:lang w:val="es-MX"/>
        </w:rPr>
      </w:pPr>
      <w:r w:rsidRPr="00D539B2">
        <w:rPr>
          <w:noProof/>
          <w:sz w:val="56"/>
          <w:szCs w:val="56"/>
        </w:rPr>
        <mc:AlternateContent>
          <mc:Choice Requires="wps">
            <w:drawing>
              <wp:anchor distT="0" distB="0" distL="114300" distR="114300" simplePos="0" relativeHeight="251658240" behindDoc="0" locked="0" layoutInCell="1" allowOverlap="1" wp14:anchorId="71CE1815" wp14:editId="0A7ED8BD">
                <wp:simplePos x="0" y="0"/>
                <wp:positionH relativeFrom="column">
                  <wp:posOffset>-419735</wp:posOffset>
                </wp:positionH>
                <wp:positionV relativeFrom="paragraph">
                  <wp:posOffset>474980</wp:posOffset>
                </wp:positionV>
                <wp:extent cx="676799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7D975548" id="_x0000_t32" coordsize="21600,21600" o:spt="32" o:oned="t" path="m,l21600,21600e" filled="f">
                <v:path arrowok="t" fillok="f" o:connecttype="none"/>
                <o:lock v:ext="edit" shapetype="t"/>
              </v:shapetype>
              <v:shape id="Conector recto 114" o:spid="_x0000_s1026" type="#_x0000_t32" style="position:absolute;margin-left:-33.05pt;margin-top:37.4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" strokecolor="#3465a4" strokeweight=".35mm">
                <v:stroke joinstyle="miter"/>
              </v:shape>
            </w:pict>
          </mc:Fallback>
        </mc:AlternateContent>
      </w:r>
      <w:r w:rsidR="00B54910" w:rsidRPr="00D539B2">
        <w:rPr>
          <w:sz w:val="56"/>
          <w:szCs w:val="56"/>
          <w:lang w:val="es-MX"/>
        </w:rPr>
        <w:t>salas A y B</w:t>
      </w:r>
    </w:p>
    <w:tbl>
      <w:tblPr>
        <w:tblpPr w:leftFromText="141" w:rightFromText="141" w:vertAnchor="text" w:horzAnchor="margin" w:tblpXSpec="center" w:tblpY="150"/>
        <w:tblW w:w="10454" w:type="dxa"/>
        <w:tblLayout w:type="fixed"/>
        <w:tblCellMar>
          <w:left w:w="10" w:type="dxa"/>
          <w:right w:w="10" w:type="dxa"/>
        </w:tblCellMar>
        <w:tblLook w:val="0000" w:firstRow="0" w:lastRow="0" w:firstColumn="0" w:lastColumn="0" w:noHBand="0" w:noVBand="0"/>
      </w:tblPr>
      <w:tblGrid>
        <w:gridCol w:w="3600"/>
        <w:gridCol w:w="6854"/>
      </w:tblGrid>
      <w:tr w:rsidR="00D539B2" w14:paraId="58565C0C" w14:textId="77777777" w:rsidTr="00D539B2">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14:paraId="50CF58B5" w14:textId="77777777" w:rsidR="00D539B2" w:rsidRDefault="00D539B2" w:rsidP="00D539B2">
            <w:pPr>
              <w:pStyle w:val="Standard"/>
              <w:ind w:left="629"/>
              <w:jc w:val="right"/>
              <w:rPr>
                <w:rFonts w:ascii="Cambria" w:hAnsi="Cambria"/>
                <w:i/>
                <w:color w:val="000000"/>
                <w:sz w:val="30"/>
              </w:rPr>
            </w:pPr>
          </w:p>
          <w:p w14:paraId="3D8AE8E7" w14:textId="77777777" w:rsidR="00D539B2" w:rsidRDefault="00D539B2" w:rsidP="00D539B2">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14:paraId="1515B4E5" w14:textId="77777777" w:rsidR="00D539B2" w:rsidRDefault="00D539B2" w:rsidP="00D539B2">
            <w:pPr>
              <w:pStyle w:val="TableContents"/>
              <w:ind w:left="629"/>
            </w:pPr>
          </w:p>
          <w:p w14:paraId="7CC979E6" w14:textId="77777777" w:rsidR="00D539B2" w:rsidRPr="00D539B2" w:rsidRDefault="00D539B2" w:rsidP="00D539B2">
            <w:pPr>
              <w:ind w:firstLine="720"/>
            </w:pPr>
            <w:r>
              <w:t>GARCIA MORALES KARINA</w:t>
            </w:r>
          </w:p>
        </w:tc>
      </w:tr>
      <w:tr w:rsidR="00D539B2" w14:paraId="3A04D478" w14:textId="77777777" w:rsidTr="00D539B2">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14:paraId="04161CFE" w14:textId="77777777" w:rsidR="00D539B2" w:rsidRDefault="00D539B2" w:rsidP="00D539B2">
            <w:pPr>
              <w:pStyle w:val="Standard"/>
              <w:ind w:left="629"/>
              <w:jc w:val="right"/>
              <w:rPr>
                <w:rFonts w:ascii="Cambria" w:hAnsi="Cambria"/>
                <w:i/>
                <w:color w:val="000000"/>
                <w:sz w:val="30"/>
              </w:rPr>
            </w:pPr>
          </w:p>
          <w:p w14:paraId="5F62ED93" w14:textId="77777777" w:rsidR="00D539B2" w:rsidRDefault="00D539B2" w:rsidP="00D539B2">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14:paraId="71410E2B" w14:textId="77777777" w:rsidR="00D539B2" w:rsidRDefault="00D539B2" w:rsidP="00D539B2">
            <w:pPr>
              <w:pStyle w:val="TableContents"/>
              <w:ind w:left="629"/>
            </w:pPr>
          </w:p>
          <w:p w14:paraId="67C98BCB" w14:textId="77777777" w:rsidR="00D539B2" w:rsidRPr="00D539B2" w:rsidRDefault="00D539B2" w:rsidP="00D539B2">
            <w:r>
              <w:t xml:space="preserve">FUNDAMENTOS DE PROGRAMACIÓN </w:t>
            </w:r>
          </w:p>
        </w:tc>
      </w:tr>
      <w:tr w:rsidR="00D539B2" w14:paraId="3CC7841D" w14:textId="77777777" w:rsidTr="00D539B2">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6657E4BF" w14:textId="77777777" w:rsidR="00D539B2" w:rsidRDefault="00D539B2" w:rsidP="00D539B2">
            <w:pPr>
              <w:pStyle w:val="Standard"/>
              <w:ind w:left="629"/>
              <w:jc w:val="right"/>
              <w:rPr>
                <w:rFonts w:ascii="Cambria" w:hAnsi="Cambria"/>
                <w:i/>
                <w:color w:val="000000"/>
                <w:sz w:val="30"/>
              </w:rPr>
            </w:pPr>
          </w:p>
          <w:p w14:paraId="54EF5578" w14:textId="77777777" w:rsidR="00D539B2" w:rsidRDefault="00D539B2" w:rsidP="00D539B2">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7CAEAD83" w14:textId="77777777" w:rsidR="00D539B2" w:rsidRDefault="00D539B2" w:rsidP="00D539B2">
            <w:pPr>
              <w:pStyle w:val="TableContents"/>
              <w:ind w:left="629"/>
            </w:pPr>
          </w:p>
          <w:p w14:paraId="54438163" w14:textId="77777777" w:rsidR="00D539B2" w:rsidRPr="00D539B2" w:rsidRDefault="00D539B2" w:rsidP="00D539B2">
            <w:pPr>
              <w:ind w:firstLine="720"/>
            </w:pPr>
            <w:r>
              <w:t>1121</w:t>
            </w:r>
          </w:p>
        </w:tc>
      </w:tr>
      <w:tr w:rsidR="00D539B2" w14:paraId="612E4691" w14:textId="77777777" w:rsidTr="00D539B2">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14:paraId="4D241B82" w14:textId="77777777" w:rsidR="00D539B2" w:rsidRDefault="00D539B2" w:rsidP="00D539B2">
            <w:pPr>
              <w:pStyle w:val="Standard"/>
              <w:ind w:left="629"/>
              <w:jc w:val="right"/>
              <w:rPr>
                <w:rFonts w:ascii="Cambria" w:hAnsi="Cambria"/>
                <w:i/>
                <w:color w:val="000000"/>
                <w:sz w:val="30"/>
              </w:rPr>
            </w:pPr>
          </w:p>
          <w:p w14:paraId="7D40354C" w14:textId="77777777" w:rsidR="00D539B2" w:rsidRDefault="00D539B2" w:rsidP="00D539B2">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14:paraId="2349941B" w14:textId="77777777" w:rsidR="00D539B2" w:rsidRDefault="00D539B2" w:rsidP="00D539B2">
            <w:pPr>
              <w:pStyle w:val="TableContents"/>
              <w:ind w:left="629"/>
            </w:pPr>
          </w:p>
          <w:p w14:paraId="58C38E13" w14:textId="77777777" w:rsidR="00D539B2" w:rsidRPr="00D539B2" w:rsidRDefault="00D539B2" w:rsidP="00D539B2">
            <w:pPr>
              <w:ind w:firstLine="720"/>
            </w:pPr>
            <w:r>
              <w:t>PRÁCTICA 3</w:t>
            </w:r>
          </w:p>
        </w:tc>
      </w:tr>
      <w:tr w:rsidR="00D539B2" w14:paraId="4E2F409E" w14:textId="77777777" w:rsidTr="00D539B2">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47561672" w14:textId="77777777" w:rsidR="00D539B2" w:rsidRDefault="00D539B2" w:rsidP="00D539B2">
            <w:pPr>
              <w:pStyle w:val="Standard"/>
              <w:ind w:left="629"/>
              <w:jc w:val="right"/>
              <w:rPr>
                <w:rFonts w:ascii="Cambria" w:hAnsi="Cambria"/>
                <w:i/>
                <w:color w:val="000000"/>
                <w:sz w:val="30"/>
              </w:rPr>
            </w:pPr>
          </w:p>
          <w:p w14:paraId="4CA7F139" w14:textId="77777777" w:rsidR="00D539B2" w:rsidRDefault="00D539B2" w:rsidP="00D539B2">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14:paraId="61DE016E" w14:textId="77777777" w:rsidR="00D539B2" w:rsidRDefault="00D539B2" w:rsidP="00D539B2">
            <w:pPr>
              <w:pStyle w:val="TableContents"/>
              <w:ind w:left="629"/>
            </w:pPr>
          </w:p>
          <w:p w14:paraId="1CE9BE1E" w14:textId="77777777" w:rsidR="00D539B2" w:rsidRPr="00D539B2" w:rsidRDefault="00D539B2" w:rsidP="00D539B2">
            <w:pPr>
              <w:tabs>
                <w:tab w:val="left" w:pos="1185"/>
              </w:tabs>
            </w:pPr>
            <w:r>
              <w:tab/>
              <w:t>CADENA MARTÍNEZ CARLOS DAVID</w:t>
            </w:r>
          </w:p>
        </w:tc>
      </w:tr>
      <w:tr w:rsidR="00D539B2" w14:paraId="230ECBC8" w14:textId="77777777" w:rsidTr="00D539B2">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14:paraId="05CEBE53" w14:textId="77777777" w:rsidR="00D539B2" w:rsidRDefault="00D539B2" w:rsidP="00D539B2">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14:paraId="67683038" w14:textId="77777777" w:rsidR="00D539B2" w:rsidRDefault="00D539B2" w:rsidP="00D539B2">
            <w:pPr>
              <w:pStyle w:val="TableContents"/>
              <w:ind w:left="629"/>
            </w:pPr>
          </w:p>
        </w:tc>
      </w:tr>
      <w:tr w:rsidR="00D539B2" w14:paraId="59081A9C" w14:textId="77777777" w:rsidTr="00D539B2">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14:paraId="09AC7FAA" w14:textId="77777777" w:rsidR="00D539B2" w:rsidRDefault="00D539B2" w:rsidP="00D539B2">
            <w:pPr>
              <w:pStyle w:val="Cambria"/>
              <w:ind w:left="629"/>
              <w:jc w:val="right"/>
              <w:rPr>
                <w:rFonts w:ascii="Cambria" w:hAnsi="Cambria"/>
                <w:i/>
                <w:color w:val="000000"/>
                <w:sz w:val="30"/>
              </w:rPr>
            </w:pPr>
            <w:r>
              <w:rPr>
                <w:rFonts w:ascii="Cambria" w:hAnsi="Cambria"/>
                <w:i/>
                <w:color w:val="000000"/>
                <w:sz w:val="30"/>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39AA6597" w14:textId="77777777" w:rsidR="00D539B2" w:rsidRDefault="00D539B2" w:rsidP="00D539B2">
            <w:pPr>
              <w:pStyle w:val="TableContents"/>
              <w:ind w:left="629"/>
            </w:pPr>
          </w:p>
        </w:tc>
      </w:tr>
      <w:tr w:rsidR="00D539B2" w14:paraId="33EB8A20" w14:textId="77777777" w:rsidTr="00D539B2">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14:paraId="26F1BAD3" w14:textId="77777777" w:rsidR="00D539B2" w:rsidRDefault="00D539B2" w:rsidP="00D539B2">
            <w:pPr>
              <w:pStyle w:val="Standard"/>
              <w:ind w:left="629"/>
              <w:jc w:val="right"/>
              <w:rPr>
                <w:rFonts w:ascii="Cambria" w:hAnsi="Cambria"/>
                <w:i/>
                <w:color w:val="000000"/>
                <w:sz w:val="30"/>
              </w:rPr>
            </w:pPr>
          </w:p>
          <w:p w14:paraId="2298F690" w14:textId="77777777" w:rsidR="00D539B2" w:rsidRDefault="00D539B2" w:rsidP="00D539B2">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14:paraId="6137B7D8" w14:textId="77777777" w:rsidR="00D539B2" w:rsidRDefault="00D539B2" w:rsidP="00D539B2">
            <w:pPr>
              <w:pStyle w:val="TableContents"/>
              <w:ind w:left="629"/>
            </w:pPr>
          </w:p>
          <w:p w14:paraId="3194C8E3" w14:textId="77777777" w:rsidR="00D539B2" w:rsidRPr="00D539B2" w:rsidRDefault="00D539B2" w:rsidP="00D539B2">
            <w:pPr>
              <w:tabs>
                <w:tab w:val="left" w:pos="1485"/>
              </w:tabs>
            </w:pPr>
            <w:r>
              <w:tab/>
              <w:t>2019-1</w:t>
            </w:r>
          </w:p>
        </w:tc>
      </w:tr>
      <w:tr w:rsidR="00D539B2" w14:paraId="686BE771" w14:textId="77777777" w:rsidTr="00D539B2">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14:paraId="6E1EC969" w14:textId="77777777" w:rsidR="00D539B2" w:rsidRDefault="00D539B2" w:rsidP="00D539B2">
            <w:pPr>
              <w:pStyle w:val="Standard"/>
              <w:ind w:left="629"/>
              <w:jc w:val="right"/>
              <w:rPr>
                <w:rFonts w:ascii="Cambria" w:hAnsi="Cambria"/>
                <w:i/>
                <w:color w:val="000000"/>
                <w:sz w:val="30"/>
              </w:rPr>
            </w:pPr>
          </w:p>
          <w:p w14:paraId="2E21AE8B" w14:textId="77777777" w:rsidR="00D539B2" w:rsidRDefault="00D539B2" w:rsidP="00D539B2">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14:paraId="5D31C577" w14:textId="77777777" w:rsidR="00D539B2" w:rsidRDefault="00D539B2" w:rsidP="00D539B2">
            <w:pPr>
              <w:pStyle w:val="TableContents"/>
              <w:ind w:left="629"/>
            </w:pPr>
          </w:p>
          <w:p w14:paraId="59713E32" w14:textId="77777777" w:rsidR="00D539B2" w:rsidRPr="00D539B2" w:rsidRDefault="00D539B2" w:rsidP="00D539B2">
            <w:pPr>
              <w:tabs>
                <w:tab w:val="left" w:pos="1545"/>
              </w:tabs>
            </w:pPr>
            <w:r>
              <w:tab/>
              <w:t>5/Sep/2018</w:t>
            </w:r>
          </w:p>
        </w:tc>
      </w:tr>
      <w:tr w:rsidR="00D539B2" w14:paraId="6280F502" w14:textId="77777777" w:rsidTr="00D539B2">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14:paraId="0E9ACDBE" w14:textId="77777777" w:rsidR="00D539B2" w:rsidRDefault="00D539B2" w:rsidP="00D539B2">
            <w:pPr>
              <w:pStyle w:val="Standard"/>
              <w:ind w:left="629"/>
              <w:jc w:val="right"/>
              <w:rPr>
                <w:rFonts w:ascii="Cambria" w:hAnsi="Cambria"/>
                <w:i/>
                <w:color w:val="000000"/>
                <w:sz w:val="30"/>
              </w:rPr>
            </w:pPr>
          </w:p>
          <w:p w14:paraId="63D3B6E1" w14:textId="77777777" w:rsidR="00D539B2" w:rsidRDefault="00D539B2" w:rsidP="00D539B2">
            <w:pPr>
              <w:pStyle w:val="Standard"/>
              <w:ind w:left="629"/>
              <w:jc w:val="right"/>
            </w:pPr>
            <w:r>
              <w:rPr>
                <w:rFonts w:ascii="Cambria" w:hAnsi="Cambria"/>
                <w:i/>
                <w:color w:val="000000"/>
                <w:sz w:val="30"/>
              </w:rPr>
              <w:t>Obervaciones:</w:t>
            </w:r>
          </w:p>
        </w:tc>
        <w:tc>
          <w:tcPr>
            <w:tcW w:w="6854" w:type="dxa"/>
            <w:tcBorders>
              <w:bottom w:val="single" w:sz="2" w:space="0" w:color="000000"/>
            </w:tcBorders>
            <w:shd w:val="clear" w:color="auto" w:fill="auto"/>
            <w:tcMar>
              <w:top w:w="55" w:type="dxa"/>
              <w:left w:w="55" w:type="dxa"/>
              <w:bottom w:w="55" w:type="dxa"/>
              <w:right w:w="55" w:type="dxa"/>
            </w:tcMar>
          </w:tcPr>
          <w:p w14:paraId="4C1BD32B" w14:textId="77777777" w:rsidR="00D539B2" w:rsidRDefault="00D539B2" w:rsidP="00D539B2">
            <w:pPr>
              <w:pStyle w:val="TableContents"/>
              <w:ind w:left="629"/>
            </w:pPr>
          </w:p>
        </w:tc>
      </w:tr>
      <w:tr w:rsidR="00D539B2" w14:paraId="4F82CECC" w14:textId="77777777" w:rsidTr="00D539B2">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14:paraId="08442625" w14:textId="77777777" w:rsidR="00D539B2" w:rsidRDefault="00D539B2" w:rsidP="00D539B2">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397819CE" w14:textId="77777777" w:rsidR="00D539B2" w:rsidRDefault="00D539B2" w:rsidP="00D539B2">
            <w:pPr>
              <w:pStyle w:val="TableContents"/>
              <w:ind w:left="629"/>
            </w:pPr>
          </w:p>
        </w:tc>
      </w:tr>
    </w:tbl>
    <w:p w14:paraId="68445594" w14:textId="77777777" w:rsidR="00EF31F4" w:rsidRDefault="00EF31F4">
      <w:pPr>
        <w:pStyle w:val="Standard"/>
        <w:jc w:val="center"/>
      </w:pPr>
    </w:p>
    <w:p w14:paraId="2093F711" w14:textId="77777777" w:rsidR="00EF31F4" w:rsidRDefault="00B54910">
      <w:pPr>
        <w:pStyle w:val="Standard"/>
        <w:rPr>
          <w:rFonts w:ascii="Calibri" w:hAnsi="Calibri"/>
          <w:color w:val="000000"/>
          <w:sz w:val="52"/>
        </w:rPr>
      </w:pPr>
      <w:r>
        <w:rPr>
          <w:rFonts w:ascii="Calibri" w:hAnsi="Calibri"/>
          <w:color w:val="000000"/>
          <w:sz w:val="52"/>
        </w:rPr>
        <w:t>CALIFICACIÓN: _________</w:t>
      </w:r>
    </w:p>
    <w:p w14:paraId="677A1B05" w14:textId="77777777" w:rsidR="00D539B2" w:rsidRDefault="00D539B2" w:rsidP="00D539B2">
      <w:pPr>
        <w:pStyle w:val="Standard"/>
        <w:jc w:val="center"/>
        <w:rPr>
          <w:rFonts w:ascii="Arial" w:hAnsi="Arial" w:cs="Arial"/>
          <w:sz w:val="36"/>
          <w:szCs w:val="36"/>
        </w:rPr>
      </w:pPr>
      <w:r w:rsidRPr="00D539B2">
        <w:rPr>
          <w:rFonts w:ascii="Arial" w:hAnsi="Arial" w:cs="Arial"/>
          <w:sz w:val="36"/>
          <w:szCs w:val="36"/>
        </w:rPr>
        <w:lastRenderedPageBreak/>
        <w:t>PRACTICA 3</w:t>
      </w:r>
      <w:r>
        <w:rPr>
          <w:rFonts w:ascii="Arial" w:hAnsi="Arial" w:cs="Arial"/>
          <w:sz w:val="36"/>
          <w:szCs w:val="36"/>
        </w:rPr>
        <w:t>:</w:t>
      </w:r>
      <w:r w:rsidR="0048128C">
        <w:rPr>
          <w:rFonts w:ascii="Arial" w:hAnsi="Arial" w:cs="Arial"/>
          <w:sz w:val="36"/>
          <w:szCs w:val="36"/>
        </w:rPr>
        <w:t xml:space="preserve"> SOLUCIÓN DE PROBLEMAS Y ALGORITMOS</w:t>
      </w:r>
    </w:p>
    <w:p w14:paraId="526B7278" w14:textId="77777777" w:rsidR="001A005D" w:rsidRDefault="001A005D" w:rsidP="0048128C">
      <w:pPr>
        <w:pStyle w:val="Standard"/>
      </w:pPr>
    </w:p>
    <w:p w14:paraId="7F1355C2" w14:textId="77777777" w:rsidR="001A005D" w:rsidRDefault="0048128C" w:rsidP="00C57979">
      <w:pPr>
        <w:pStyle w:val="Standard"/>
        <w:jc w:val="both"/>
        <w:rPr>
          <w:rFonts w:ascii="Arial" w:hAnsi="Arial" w:cs="Arial"/>
        </w:rPr>
      </w:pPr>
      <w:r w:rsidRPr="001A005D">
        <w:rPr>
          <w:rFonts w:ascii="Arial" w:hAnsi="Arial" w:cs="Arial"/>
          <w:b/>
        </w:rPr>
        <w:t>Objetivo:</w:t>
      </w:r>
      <w:r w:rsidRPr="001A005D">
        <w:rPr>
          <w:rFonts w:ascii="Arial" w:hAnsi="Arial" w:cs="Arial"/>
        </w:rPr>
        <w:t xml:space="preserve"> Elaborar algoritmos correctos y eficientes en la solución de problemas siguiendo las etapas de Análisis y Diseño pertenecientes al Ciclo de vida del software.</w:t>
      </w:r>
    </w:p>
    <w:p w14:paraId="23CDF076" w14:textId="77777777" w:rsidR="004A23F0" w:rsidRDefault="004A23F0" w:rsidP="00C57979">
      <w:pPr>
        <w:pStyle w:val="Standard"/>
        <w:jc w:val="both"/>
        <w:rPr>
          <w:rFonts w:ascii="Arial" w:hAnsi="Arial" w:cs="Arial"/>
          <w:b/>
        </w:rPr>
      </w:pPr>
    </w:p>
    <w:p w14:paraId="2E8E9172" w14:textId="77777777" w:rsidR="001A005D" w:rsidRDefault="0048128C" w:rsidP="00C57979">
      <w:pPr>
        <w:pStyle w:val="Standard"/>
        <w:jc w:val="both"/>
      </w:pPr>
      <w:r w:rsidRPr="001A005D">
        <w:rPr>
          <w:rFonts w:ascii="Arial" w:hAnsi="Arial" w:cs="Arial"/>
          <w:b/>
        </w:rPr>
        <w:t xml:space="preserve"> Actividades</w:t>
      </w:r>
      <w:r>
        <w:t xml:space="preserve">: </w:t>
      </w:r>
    </w:p>
    <w:p w14:paraId="2E6E8D32" w14:textId="77777777" w:rsidR="001A005D" w:rsidRDefault="001A005D" w:rsidP="00C57979">
      <w:pPr>
        <w:pStyle w:val="Standard"/>
        <w:jc w:val="both"/>
      </w:pPr>
    </w:p>
    <w:p w14:paraId="622B7547" w14:textId="77777777" w:rsidR="001A005D" w:rsidRPr="001A005D" w:rsidRDefault="0048128C" w:rsidP="00C57979">
      <w:pPr>
        <w:pStyle w:val="Standard"/>
        <w:jc w:val="both"/>
        <w:rPr>
          <w:rFonts w:ascii="Arial" w:hAnsi="Arial" w:cs="Arial"/>
        </w:rPr>
      </w:pPr>
      <w:r w:rsidRPr="001A005D">
        <w:rPr>
          <w:rFonts w:ascii="Arial" w:hAnsi="Arial" w:cs="Arial"/>
        </w:rPr>
        <w:t xml:space="preserve">A partir del enunciado de un problema, identificar el conjunto de entrada y el conjunto de salida. </w:t>
      </w:r>
    </w:p>
    <w:p w14:paraId="383F14E3" w14:textId="77777777" w:rsidR="001A005D" w:rsidRPr="001A005D" w:rsidRDefault="0048128C" w:rsidP="00C57979">
      <w:pPr>
        <w:pStyle w:val="Standard"/>
        <w:jc w:val="both"/>
        <w:rPr>
          <w:rFonts w:ascii="Arial" w:hAnsi="Arial" w:cs="Arial"/>
        </w:rPr>
      </w:pPr>
      <w:r w:rsidRPr="001A005D">
        <w:rPr>
          <w:rFonts w:ascii="Arial" w:hAnsi="Arial" w:cs="Arial"/>
        </w:rPr>
        <w:t xml:space="preserve"> Elaborar un algoritmo que resuelva un problema determinado (dado por el profesor), identificando los módulos de entrada, de procesamiento y de salida. </w:t>
      </w:r>
    </w:p>
    <w:p w14:paraId="6711181D" w14:textId="77777777" w:rsidR="001A005D" w:rsidRDefault="001A005D" w:rsidP="00C57979">
      <w:pPr>
        <w:pStyle w:val="Standard"/>
        <w:jc w:val="both"/>
      </w:pPr>
    </w:p>
    <w:p w14:paraId="15D6ED99" w14:textId="77777777" w:rsidR="001A005D" w:rsidRDefault="0048128C" w:rsidP="00C57979">
      <w:pPr>
        <w:pStyle w:val="Standard"/>
        <w:jc w:val="both"/>
        <w:rPr>
          <w:rFonts w:ascii="Arial" w:hAnsi="Arial" w:cs="Arial"/>
          <w:b/>
        </w:rPr>
      </w:pPr>
      <w:r w:rsidRPr="001A005D">
        <w:rPr>
          <w:rFonts w:ascii="Arial" w:hAnsi="Arial" w:cs="Arial"/>
          <w:b/>
        </w:rPr>
        <w:t xml:space="preserve">Introducción </w:t>
      </w:r>
    </w:p>
    <w:p w14:paraId="7165D0FC" w14:textId="77777777" w:rsidR="001A005D" w:rsidRPr="001A005D" w:rsidRDefault="001A005D" w:rsidP="00C57979">
      <w:pPr>
        <w:pStyle w:val="Standard"/>
        <w:jc w:val="both"/>
        <w:rPr>
          <w:rFonts w:ascii="Arial" w:hAnsi="Arial" w:cs="Arial"/>
          <w:b/>
        </w:rPr>
      </w:pPr>
    </w:p>
    <w:p w14:paraId="6A0F3B8C" w14:textId="77777777" w:rsidR="0048128C" w:rsidRDefault="0048128C" w:rsidP="00C57979">
      <w:pPr>
        <w:pStyle w:val="Standard"/>
        <w:jc w:val="both"/>
        <w:rPr>
          <w:rFonts w:ascii="Arial" w:hAnsi="Arial" w:cs="Arial"/>
        </w:rPr>
      </w:pPr>
      <w:r w:rsidRPr="001A005D">
        <w:rPr>
          <w:rFonts w:ascii="Arial" w:hAnsi="Arial" w:cs="Arial"/>
        </w:rPr>
        <w:t>Un problema informático se puede definir como el conjunto de instancias al cual corresponde un conjunto de soluciones, junto con una relación que asocia para cada instancia del problema un subconjunto de soluciones (posiblemente vacío). Para poder solucionar un problema nos apoyamos en la Ingeniería de Software que de acuerdo a la IEEE se define como “La aplicación de un enfoque sistemático, disciplinado y cuantificable hacia el desarrollo, operación y mantenimiento del software". Por lo que el uso y establecimiento de principios de ingeniería sólidos, son básicos para obtener un software que sea económicamente fiable y funcione eficientemente. La Ingeniería de Software provee métodos que indican cómo generar software. Estos métodos abarcan una amplia gama de tarea</w:t>
      </w:r>
      <w:r w:rsidR="001A005D">
        <w:rPr>
          <w:rFonts w:ascii="Arial" w:hAnsi="Arial" w:cs="Arial"/>
        </w:rPr>
        <w:t>s.</w:t>
      </w:r>
    </w:p>
    <w:p w14:paraId="656C4831" w14:textId="77777777" w:rsidR="001A005D" w:rsidRDefault="001A005D" w:rsidP="00C57979">
      <w:pPr>
        <w:pStyle w:val="Standard"/>
        <w:jc w:val="both"/>
        <w:rPr>
          <w:rFonts w:ascii="Arial" w:hAnsi="Arial" w:cs="Arial"/>
        </w:rPr>
      </w:pPr>
    </w:p>
    <w:p w14:paraId="061A73F2" w14:textId="77777777" w:rsidR="00B54910" w:rsidRDefault="00B54910" w:rsidP="00C57979">
      <w:pPr>
        <w:widowControl/>
        <w:shd w:val="clear" w:color="auto" w:fill="FFFFFF"/>
        <w:suppressAutoHyphens w:val="0"/>
        <w:autoSpaceDN/>
        <w:jc w:val="both"/>
        <w:rPr>
          <w:rFonts w:ascii="Arial" w:eastAsia="Times New Roman" w:hAnsi="Arial" w:cs="Arial"/>
          <w:b/>
          <w:bCs/>
          <w:color w:val="333333"/>
          <w:kern w:val="0"/>
          <w:bdr w:val="none" w:sz="0" w:space="0" w:color="auto" w:frame="1"/>
          <w:lang w:val="es-MX" w:eastAsia="es-MX" w:bidi="ar-SA"/>
        </w:rPr>
      </w:pPr>
    </w:p>
    <w:p w14:paraId="3FDEACDB" w14:textId="77777777" w:rsidR="00B54910" w:rsidRDefault="00B54910" w:rsidP="00C57979">
      <w:pPr>
        <w:widowControl/>
        <w:shd w:val="clear" w:color="auto" w:fill="FFFFFF"/>
        <w:suppressAutoHyphens w:val="0"/>
        <w:autoSpaceDN/>
        <w:jc w:val="both"/>
        <w:rPr>
          <w:rFonts w:ascii="Arial" w:eastAsia="Times New Roman" w:hAnsi="Arial" w:cs="Arial"/>
          <w:b/>
          <w:bCs/>
          <w:color w:val="333333"/>
          <w:kern w:val="0"/>
          <w:bdr w:val="none" w:sz="0" w:space="0" w:color="auto" w:frame="1"/>
          <w:lang w:val="es-MX" w:eastAsia="es-MX" w:bidi="ar-SA"/>
        </w:rPr>
      </w:pPr>
      <w:r>
        <w:rPr>
          <w:rFonts w:ascii="Arial" w:eastAsia="Times New Roman" w:hAnsi="Arial" w:cs="Arial"/>
          <w:b/>
          <w:bCs/>
          <w:color w:val="333333"/>
          <w:kern w:val="0"/>
          <w:bdr w:val="none" w:sz="0" w:space="0" w:color="auto" w:frame="1"/>
          <w:lang w:val="es-MX" w:eastAsia="es-MX" w:bidi="ar-SA"/>
        </w:rPr>
        <w:t>CICLO DE VIDA DEL SOFTWARE:</w:t>
      </w:r>
    </w:p>
    <w:p w14:paraId="5C9A3243" w14:textId="77777777" w:rsidR="00B54910" w:rsidRDefault="00B54910" w:rsidP="00C57979">
      <w:pPr>
        <w:widowControl/>
        <w:shd w:val="clear" w:color="auto" w:fill="FFFFFF"/>
        <w:suppressAutoHyphens w:val="0"/>
        <w:autoSpaceDN/>
        <w:jc w:val="both"/>
        <w:rPr>
          <w:rFonts w:ascii="Arial" w:eastAsia="Times New Roman" w:hAnsi="Arial" w:cs="Arial"/>
          <w:b/>
          <w:bCs/>
          <w:color w:val="333333"/>
          <w:kern w:val="0"/>
          <w:bdr w:val="none" w:sz="0" w:space="0" w:color="auto" w:frame="1"/>
          <w:lang w:val="es-MX" w:eastAsia="es-MX" w:bidi="ar-SA"/>
        </w:rPr>
      </w:pPr>
    </w:p>
    <w:p w14:paraId="228712FA" w14:textId="77777777" w:rsidR="00B54910" w:rsidRDefault="00B54910" w:rsidP="00C57979">
      <w:pPr>
        <w:widowControl/>
        <w:shd w:val="clear" w:color="auto" w:fill="FFFFFF"/>
        <w:suppressAutoHyphens w:val="0"/>
        <w:autoSpaceDN/>
        <w:jc w:val="both"/>
        <w:rPr>
          <w:rFonts w:ascii="Arial" w:eastAsia="Times New Roman" w:hAnsi="Arial" w:cs="Arial"/>
          <w:b/>
          <w:bCs/>
          <w:color w:val="333333"/>
          <w:kern w:val="0"/>
          <w:bdr w:val="none" w:sz="0" w:space="0" w:color="auto" w:frame="1"/>
          <w:lang w:val="es-MX" w:eastAsia="es-MX" w:bidi="ar-SA"/>
        </w:rPr>
      </w:pPr>
    </w:p>
    <w:p w14:paraId="32EFC41B" w14:textId="77777777" w:rsidR="00B54910" w:rsidRDefault="00B54910" w:rsidP="00C57979">
      <w:pPr>
        <w:widowControl/>
        <w:shd w:val="clear" w:color="auto" w:fill="FFFFFF"/>
        <w:suppressAutoHyphens w:val="0"/>
        <w:autoSpaceDN/>
        <w:jc w:val="both"/>
        <w:rPr>
          <w:rFonts w:ascii="Arial" w:eastAsia="Times New Roman" w:hAnsi="Arial" w:cs="Arial"/>
          <w:b/>
          <w:bCs/>
          <w:color w:val="333333"/>
          <w:kern w:val="0"/>
          <w:bdr w:val="none" w:sz="0" w:space="0" w:color="auto" w:frame="1"/>
          <w:lang w:val="es-MX" w:eastAsia="es-MX" w:bidi="ar-SA"/>
        </w:rPr>
      </w:pPr>
      <w:r>
        <w:rPr>
          <w:noProof/>
        </w:rPr>
        <w:drawing>
          <wp:anchor distT="0" distB="0" distL="114300" distR="114300" simplePos="0" relativeHeight="251660288" behindDoc="0" locked="0" layoutInCell="1" allowOverlap="1" wp14:anchorId="06B13164" wp14:editId="56C075D6">
            <wp:simplePos x="0" y="0"/>
            <wp:positionH relativeFrom="column">
              <wp:posOffset>551815</wp:posOffset>
            </wp:positionH>
            <wp:positionV relativeFrom="paragraph">
              <wp:posOffset>6985</wp:posOffset>
            </wp:positionV>
            <wp:extent cx="4711495" cy="2933700"/>
            <wp:effectExtent l="0" t="0" r="0" b="0"/>
            <wp:wrapNone/>
            <wp:docPr id="4" name="Imagen 4" descr="Resultado de imagen para ciclo de vida del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iclo de vida del 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1495"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431DFF" w14:textId="77777777" w:rsidR="00B54910" w:rsidRDefault="00B54910" w:rsidP="00C57979">
      <w:pPr>
        <w:widowControl/>
        <w:shd w:val="clear" w:color="auto" w:fill="FFFFFF"/>
        <w:suppressAutoHyphens w:val="0"/>
        <w:autoSpaceDN/>
        <w:jc w:val="both"/>
        <w:rPr>
          <w:rFonts w:ascii="Arial" w:eastAsia="Times New Roman" w:hAnsi="Arial" w:cs="Arial"/>
          <w:b/>
          <w:bCs/>
          <w:color w:val="333333"/>
          <w:kern w:val="0"/>
          <w:bdr w:val="none" w:sz="0" w:space="0" w:color="auto" w:frame="1"/>
          <w:lang w:val="es-MX" w:eastAsia="es-MX" w:bidi="ar-SA"/>
        </w:rPr>
      </w:pPr>
    </w:p>
    <w:p w14:paraId="30E27F7A" w14:textId="77777777" w:rsidR="00B54910" w:rsidRDefault="00B54910" w:rsidP="00C57979">
      <w:pPr>
        <w:widowControl/>
        <w:shd w:val="clear" w:color="auto" w:fill="FFFFFF"/>
        <w:suppressAutoHyphens w:val="0"/>
        <w:autoSpaceDN/>
        <w:jc w:val="both"/>
        <w:rPr>
          <w:rFonts w:ascii="Arial" w:eastAsia="Times New Roman" w:hAnsi="Arial" w:cs="Arial"/>
          <w:b/>
          <w:bCs/>
          <w:color w:val="333333"/>
          <w:kern w:val="0"/>
          <w:bdr w:val="none" w:sz="0" w:space="0" w:color="auto" w:frame="1"/>
          <w:lang w:val="es-MX" w:eastAsia="es-MX" w:bidi="ar-SA"/>
        </w:rPr>
      </w:pPr>
    </w:p>
    <w:p w14:paraId="7C413BDD" w14:textId="77777777" w:rsidR="00B54910" w:rsidRDefault="00B54910" w:rsidP="00C57979">
      <w:pPr>
        <w:widowControl/>
        <w:shd w:val="clear" w:color="auto" w:fill="FFFFFF"/>
        <w:suppressAutoHyphens w:val="0"/>
        <w:autoSpaceDN/>
        <w:jc w:val="both"/>
        <w:rPr>
          <w:rFonts w:ascii="Arial" w:eastAsia="Times New Roman" w:hAnsi="Arial" w:cs="Arial"/>
          <w:b/>
          <w:bCs/>
          <w:color w:val="333333"/>
          <w:kern w:val="0"/>
          <w:bdr w:val="none" w:sz="0" w:space="0" w:color="auto" w:frame="1"/>
          <w:lang w:val="es-MX" w:eastAsia="es-MX" w:bidi="ar-SA"/>
        </w:rPr>
      </w:pPr>
    </w:p>
    <w:p w14:paraId="6DA2979A" w14:textId="77777777" w:rsidR="00B54910" w:rsidRDefault="00B54910" w:rsidP="00C57979">
      <w:pPr>
        <w:widowControl/>
        <w:shd w:val="clear" w:color="auto" w:fill="FFFFFF"/>
        <w:suppressAutoHyphens w:val="0"/>
        <w:autoSpaceDN/>
        <w:jc w:val="both"/>
        <w:rPr>
          <w:rFonts w:ascii="Arial" w:eastAsia="Times New Roman" w:hAnsi="Arial" w:cs="Arial"/>
          <w:b/>
          <w:bCs/>
          <w:color w:val="333333"/>
          <w:kern w:val="0"/>
          <w:bdr w:val="none" w:sz="0" w:space="0" w:color="auto" w:frame="1"/>
          <w:lang w:val="es-MX" w:eastAsia="es-MX" w:bidi="ar-SA"/>
        </w:rPr>
      </w:pPr>
    </w:p>
    <w:p w14:paraId="119ED4C7" w14:textId="77777777" w:rsidR="00B54910" w:rsidRDefault="00B54910" w:rsidP="00C57979">
      <w:pPr>
        <w:widowControl/>
        <w:shd w:val="clear" w:color="auto" w:fill="FFFFFF"/>
        <w:suppressAutoHyphens w:val="0"/>
        <w:autoSpaceDN/>
        <w:jc w:val="both"/>
        <w:rPr>
          <w:rFonts w:ascii="Arial" w:eastAsia="Times New Roman" w:hAnsi="Arial" w:cs="Arial"/>
          <w:b/>
          <w:bCs/>
          <w:color w:val="333333"/>
          <w:kern w:val="0"/>
          <w:bdr w:val="none" w:sz="0" w:space="0" w:color="auto" w:frame="1"/>
          <w:lang w:val="es-MX" w:eastAsia="es-MX" w:bidi="ar-SA"/>
        </w:rPr>
      </w:pPr>
    </w:p>
    <w:p w14:paraId="15558414" w14:textId="77777777" w:rsidR="00B54910" w:rsidRDefault="00B54910" w:rsidP="00C57979">
      <w:pPr>
        <w:widowControl/>
        <w:shd w:val="clear" w:color="auto" w:fill="FFFFFF"/>
        <w:suppressAutoHyphens w:val="0"/>
        <w:autoSpaceDN/>
        <w:jc w:val="both"/>
        <w:rPr>
          <w:rFonts w:ascii="Arial" w:eastAsia="Times New Roman" w:hAnsi="Arial" w:cs="Arial"/>
          <w:b/>
          <w:bCs/>
          <w:color w:val="333333"/>
          <w:kern w:val="0"/>
          <w:bdr w:val="none" w:sz="0" w:space="0" w:color="auto" w:frame="1"/>
          <w:lang w:val="es-MX" w:eastAsia="es-MX" w:bidi="ar-SA"/>
        </w:rPr>
      </w:pPr>
    </w:p>
    <w:p w14:paraId="0CB8A612" w14:textId="77777777" w:rsidR="00B54910" w:rsidRDefault="00B54910" w:rsidP="00C57979">
      <w:pPr>
        <w:widowControl/>
        <w:shd w:val="clear" w:color="auto" w:fill="FFFFFF"/>
        <w:suppressAutoHyphens w:val="0"/>
        <w:autoSpaceDN/>
        <w:jc w:val="both"/>
        <w:rPr>
          <w:rFonts w:ascii="Arial" w:eastAsia="Times New Roman" w:hAnsi="Arial" w:cs="Arial"/>
          <w:b/>
          <w:bCs/>
          <w:color w:val="333333"/>
          <w:kern w:val="0"/>
          <w:bdr w:val="none" w:sz="0" w:space="0" w:color="auto" w:frame="1"/>
          <w:lang w:val="es-MX" w:eastAsia="es-MX" w:bidi="ar-SA"/>
        </w:rPr>
      </w:pPr>
    </w:p>
    <w:p w14:paraId="22C7B9DC" w14:textId="77777777" w:rsidR="00B54910" w:rsidRDefault="00B54910" w:rsidP="00C57979">
      <w:pPr>
        <w:widowControl/>
        <w:shd w:val="clear" w:color="auto" w:fill="FFFFFF"/>
        <w:suppressAutoHyphens w:val="0"/>
        <w:autoSpaceDN/>
        <w:jc w:val="both"/>
        <w:rPr>
          <w:rFonts w:ascii="Arial" w:eastAsia="Times New Roman" w:hAnsi="Arial" w:cs="Arial"/>
          <w:b/>
          <w:bCs/>
          <w:color w:val="333333"/>
          <w:kern w:val="0"/>
          <w:bdr w:val="none" w:sz="0" w:space="0" w:color="auto" w:frame="1"/>
          <w:lang w:val="es-MX" w:eastAsia="es-MX" w:bidi="ar-SA"/>
        </w:rPr>
      </w:pPr>
    </w:p>
    <w:p w14:paraId="63320509" w14:textId="77777777" w:rsidR="00B54910" w:rsidRDefault="00B54910" w:rsidP="00C57979">
      <w:pPr>
        <w:widowControl/>
        <w:shd w:val="clear" w:color="auto" w:fill="FFFFFF"/>
        <w:suppressAutoHyphens w:val="0"/>
        <w:autoSpaceDN/>
        <w:jc w:val="both"/>
        <w:rPr>
          <w:rFonts w:ascii="Arial" w:eastAsia="Times New Roman" w:hAnsi="Arial" w:cs="Arial"/>
          <w:b/>
          <w:bCs/>
          <w:color w:val="333333"/>
          <w:kern w:val="0"/>
          <w:bdr w:val="none" w:sz="0" w:space="0" w:color="auto" w:frame="1"/>
          <w:lang w:val="es-MX" w:eastAsia="es-MX" w:bidi="ar-SA"/>
        </w:rPr>
      </w:pPr>
    </w:p>
    <w:p w14:paraId="10F81B7D" w14:textId="77777777" w:rsidR="00B54910" w:rsidRDefault="00B54910" w:rsidP="00C57979">
      <w:pPr>
        <w:widowControl/>
        <w:shd w:val="clear" w:color="auto" w:fill="FFFFFF"/>
        <w:suppressAutoHyphens w:val="0"/>
        <w:autoSpaceDN/>
        <w:jc w:val="both"/>
        <w:rPr>
          <w:rFonts w:ascii="Arial" w:eastAsia="Times New Roman" w:hAnsi="Arial" w:cs="Arial"/>
          <w:b/>
          <w:bCs/>
          <w:color w:val="333333"/>
          <w:kern w:val="0"/>
          <w:bdr w:val="none" w:sz="0" w:space="0" w:color="auto" w:frame="1"/>
          <w:lang w:val="es-MX" w:eastAsia="es-MX" w:bidi="ar-SA"/>
        </w:rPr>
      </w:pPr>
    </w:p>
    <w:p w14:paraId="19434F7F" w14:textId="77777777" w:rsidR="00B54910" w:rsidRDefault="00B54910" w:rsidP="00C57979">
      <w:pPr>
        <w:widowControl/>
        <w:shd w:val="clear" w:color="auto" w:fill="FFFFFF"/>
        <w:suppressAutoHyphens w:val="0"/>
        <w:autoSpaceDN/>
        <w:jc w:val="both"/>
        <w:rPr>
          <w:rFonts w:ascii="Arial" w:eastAsia="Times New Roman" w:hAnsi="Arial" w:cs="Arial"/>
          <w:b/>
          <w:bCs/>
          <w:color w:val="333333"/>
          <w:kern w:val="0"/>
          <w:bdr w:val="none" w:sz="0" w:space="0" w:color="auto" w:frame="1"/>
          <w:lang w:val="es-MX" w:eastAsia="es-MX" w:bidi="ar-SA"/>
        </w:rPr>
      </w:pPr>
    </w:p>
    <w:p w14:paraId="464D80BF" w14:textId="77777777" w:rsidR="00B54910" w:rsidRDefault="00B54910" w:rsidP="00C57979">
      <w:pPr>
        <w:widowControl/>
        <w:shd w:val="clear" w:color="auto" w:fill="FFFFFF"/>
        <w:suppressAutoHyphens w:val="0"/>
        <w:autoSpaceDN/>
        <w:jc w:val="both"/>
        <w:rPr>
          <w:rFonts w:ascii="Arial" w:eastAsia="Times New Roman" w:hAnsi="Arial" w:cs="Arial"/>
          <w:b/>
          <w:bCs/>
          <w:color w:val="333333"/>
          <w:kern w:val="0"/>
          <w:bdr w:val="none" w:sz="0" w:space="0" w:color="auto" w:frame="1"/>
          <w:lang w:val="es-MX" w:eastAsia="es-MX" w:bidi="ar-SA"/>
        </w:rPr>
      </w:pPr>
    </w:p>
    <w:p w14:paraId="2650EF69" w14:textId="77777777" w:rsidR="00B54910" w:rsidRDefault="00B54910" w:rsidP="00C57979">
      <w:pPr>
        <w:widowControl/>
        <w:shd w:val="clear" w:color="auto" w:fill="FFFFFF"/>
        <w:suppressAutoHyphens w:val="0"/>
        <w:autoSpaceDN/>
        <w:jc w:val="both"/>
        <w:rPr>
          <w:rFonts w:ascii="Arial" w:eastAsia="Times New Roman" w:hAnsi="Arial" w:cs="Arial"/>
          <w:b/>
          <w:bCs/>
          <w:color w:val="333333"/>
          <w:kern w:val="0"/>
          <w:bdr w:val="none" w:sz="0" w:space="0" w:color="auto" w:frame="1"/>
          <w:lang w:val="es-MX" w:eastAsia="es-MX" w:bidi="ar-SA"/>
        </w:rPr>
      </w:pPr>
    </w:p>
    <w:p w14:paraId="09FD68B0" w14:textId="77777777" w:rsidR="001A005D" w:rsidRPr="001A005D" w:rsidRDefault="001A005D" w:rsidP="00C57979">
      <w:pPr>
        <w:widowControl/>
        <w:shd w:val="clear" w:color="auto" w:fill="FFFFFF"/>
        <w:suppressAutoHyphens w:val="0"/>
        <w:autoSpaceDN/>
        <w:jc w:val="both"/>
        <w:rPr>
          <w:rFonts w:ascii="Arial" w:eastAsia="Times New Roman" w:hAnsi="Arial" w:cs="Arial"/>
          <w:color w:val="333333"/>
          <w:kern w:val="0"/>
          <w:lang w:val="es-MX" w:eastAsia="es-MX" w:bidi="ar-SA"/>
        </w:rPr>
      </w:pPr>
      <w:r w:rsidRPr="001A005D">
        <w:rPr>
          <w:rFonts w:ascii="Arial" w:eastAsia="Times New Roman" w:hAnsi="Arial" w:cs="Arial"/>
          <w:b/>
          <w:bCs/>
          <w:color w:val="333333"/>
          <w:kern w:val="0"/>
          <w:bdr w:val="none" w:sz="0" w:space="0" w:color="auto" w:frame="1"/>
          <w:lang w:val="es-MX" w:eastAsia="es-MX" w:bidi="ar-SA"/>
        </w:rPr>
        <w:lastRenderedPageBreak/>
        <w:t>CARACTERISTICAS DE LOS ALGORITMOS</w:t>
      </w:r>
      <w:r w:rsidRPr="001A005D">
        <w:rPr>
          <w:rFonts w:ascii="Arial" w:eastAsia="Times New Roman" w:hAnsi="Arial" w:cs="Arial"/>
          <w:bCs/>
          <w:color w:val="333333"/>
          <w:kern w:val="0"/>
          <w:bdr w:val="none" w:sz="0" w:space="0" w:color="auto" w:frame="1"/>
          <w:lang w:val="es-MX" w:eastAsia="es-MX" w:bidi="ar-SA"/>
        </w:rPr>
        <w:br/>
      </w:r>
      <w:r w:rsidRPr="001A005D">
        <w:rPr>
          <w:rFonts w:ascii="Arial" w:eastAsia="Times New Roman" w:hAnsi="Arial" w:cs="Arial"/>
          <w:color w:val="333333"/>
          <w:kern w:val="0"/>
          <w:lang w:val="es-MX" w:eastAsia="es-MX" w:bidi="ar-SA"/>
        </w:rPr>
        <w:t>Las características fundamentales que debe cumplir todo algoritmo son:</w:t>
      </w:r>
    </w:p>
    <w:p w14:paraId="59A5DDBC" w14:textId="77777777" w:rsidR="001A005D" w:rsidRPr="001A005D" w:rsidRDefault="001A005D" w:rsidP="00C57979">
      <w:pPr>
        <w:widowControl/>
        <w:numPr>
          <w:ilvl w:val="0"/>
          <w:numId w:val="1"/>
        </w:numPr>
        <w:shd w:val="clear" w:color="auto" w:fill="FFFFFF"/>
        <w:suppressAutoHyphens w:val="0"/>
        <w:autoSpaceDN/>
        <w:ind w:left="600"/>
        <w:jc w:val="both"/>
        <w:rPr>
          <w:rFonts w:ascii="Arial" w:eastAsia="Times New Roman" w:hAnsi="Arial" w:cs="Arial"/>
          <w:color w:val="333333"/>
          <w:kern w:val="0"/>
          <w:lang w:val="es-MX" w:eastAsia="es-MX" w:bidi="ar-SA"/>
        </w:rPr>
      </w:pPr>
      <w:r w:rsidRPr="001A005D">
        <w:rPr>
          <w:rFonts w:ascii="Arial" w:eastAsia="Times New Roman" w:hAnsi="Arial" w:cs="Arial"/>
          <w:color w:val="333333"/>
          <w:kern w:val="0"/>
          <w:lang w:val="es-MX" w:eastAsia="es-MX" w:bidi="ar-SA"/>
        </w:rPr>
        <w:t>Un algoritmo </w:t>
      </w:r>
      <w:r w:rsidRPr="001A005D">
        <w:rPr>
          <w:rFonts w:ascii="Arial" w:eastAsia="Times New Roman" w:hAnsi="Arial" w:cs="Arial"/>
          <w:bCs/>
          <w:color w:val="333333"/>
          <w:kern w:val="0"/>
          <w:bdr w:val="none" w:sz="0" w:space="0" w:color="auto" w:frame="1"/>
          <w:lang w:val="es-MX" w:eastAsia="es-MX" w:bidi="ar-SA"/>
        </w:rPr>
        <w:t>debe ser preciso</w:t>
      </w:r>
      <w:r w:rsidRPr="001A005D">
        <w:rPr>
          <w:rFonts w:ascii="Arial" w:eastAsia="Times New Roman" w:hAnsi="Arial" w:cs="Arial"/>
          <w:color w:val="333333"/>
          <w:kern w:val="0"/>
          <w:lang w:val="es-MX" w:eastAsia="es-MX" w:bidi="ar-SA"/>
        </w:rPr>
        <w:t> e indicar el orden de realización de cada paso.</w:t>
      </w:r>
    </w:p>
    <w:p w14:paraId="4B385F2C" w14:textId="77777777" w:rsidR="001A005D" w:rsidRPr="001A005D" w:rsidRDefault="001A005D" w:rsidP="00C57979">
      <w:pPr>
        <w:widowControl/>
        <w:numPr>
          <w:ilvl w:val="0"/>
          <w:numId w:val="1"/>
        </w:numPr>
        <w:shd w:val="clear" w:color="auto" w:fill="FFFFFF"/>
        <w:suppressAutoHyphens w:val="0"/>
        <w:autoSpaceDN/>
        <w:ind w:left="600"/>
        <w:jc w:val="both"/>
        <w:rPr>
          <w:rFonts w:ascii="Arial" w:eastAsia="Times New Roman" w:hAnsi="Arial" w:cs="Arial"/>
          <w:color w:val="333333"/>
          <w:kern w:val="0"/>
          <w:lang w:val="es-MX" w:eastAsia="es-MX" w:bidi="ar-SA"/>
        </w:rPr>
      </w:pPr>
      <w:r w:rsidRPr="001A005D">
        <w:rPr>
          <w:rFonts w:ascii="Arial" w:eastAsia="Times New Roman" w:hAnsi="Arial" w:cs="Arial"/>
          <w:color w:val="333333"/>
          <w:kern w:val="0"/>
          <w:lang w:val="es-MX" w:eastAsia="es-MX" w:bidi="ar-SA"/>
        </w:rPr>
        <w:t>Un algoritmo </w:t>
      </w:r>
      <w:r w:rsidRPr="001A005D">
        <w:rPr>
          <w:rFonts w:ascii="Arial" w:eastAsia="Times New Roman" w:hAnsi="Arial" w:cs="Arial"/>
          <w:bCs/>
          <w:color w:val="333333"/>
          <w:kern w:val="0"/>
          <w:bdr w:val="none" w:sz="0" w:space="0" w:color="auto" w:frame="1"/>
          <w:lang w:val="es-MX" w:eastAsia="es-MX" w:bidi="ar-SA"/>
        </w:rPr>
        <w:t>debe estar definido</w:t>
      </w:r>
      <w:r w:rsidRPr="001A005D">
        <w:rPr>
          <w:rFonts w:ascii="Arial" w:eastAsia="Times New Roman" w:hAnsi="Arial" w:cs="Arial"/>
          <w:color w:val="333333"/>
          <w:kern w:val="0"/>
          <w:lang w:val="es-MX" w:eastAsia="es-MX" w:bidi="ar-SA"/>
        </w:rPr>
        <w:t>. Si se sigue un algoritmo dos veces, se debe obtener el mismo resultado cada vez.</w:t>
      </w:r>
    </w:p>
    <w:p w14:paraId="4CA7E7B6" w14:textId="77777777" w:rsidR="001A005D" w:rsidRPr="001A005D" w:rsidRDefault="001A005D" w:rsidP="00C57979">
      <w:pPr>
        <w:widowControl/>
        <w:numPr>
          <w:ilvl w:val="0"/>
          <w:numId w:val="1"/>
        </w:numPr>
        <w:shd w:val="clear" w:color="auto" w:fill="FFFFFF"/>
        <w:suppressAutoHyphens w:val="0"/>
        <w:autoSpaceDN/>
        <w:ind w:left="600"/>
        <w:jc w:val="both"/>
        <w:rPr>
          <w:rFonts w:ascii="Arial" w:eastAsia="Times New Roman" w:hAnsi="Arial" w:cs="Arial"/>
          <w:color w:val="333333"/>
          <w:kern w:val="0"/>
          <w:lang w:val="es-MX" w:eastAsia="es-MX" w:bidi="ar-SA"/>
        </w:rPr>
      </w:pPr>
      <w:r w:rsidRPr="001A005D">
        <w:rPr>
          <w:rFonts w:ascii="Arial" w:eastAsia="Times New Roman" w:hAnsi="Arial" w:cs="Arial"/>
          <w:color w:val="333333"/>
          <w:kern w:val="0"/>
          <w:lang w:val="es-MX" w:eastAsia="es-MX" w:bidi="ar-SA"/>
        </w:rPr>
        <w:t>Un algoritmo </w:t>
      </w:r>
      <w:r w:rsidRPr="001A005D">
        <w:rPr>
          <w:rFonts w:ascii="Arial" w:eastAsia="Times New Roman" w:hAnsi="Arial" w:cs="Arial"/>
          <w:bCs/>
          <w:color w:val="333333"/>
          <w:kern w:val="0"/>
          <w:bdr w:val="none" w:sz="0" w:space="0" w:color="auto" w:frame="1"/>
          <w:lang w:val="es-MX" w:eastAsia="es-MX" w:bidi="ar-SA"/>
        </w:rPr>
        <w:t>debe ser finito</w:t>
      </w:r>
      <w:r w:rsidRPr="001A005D">
        <w:rPr>
          <w:rFonts w:ascii="Arial" w:eastAsia="Times New Roman" w:hAnsi="Arial" w:cs="Arial"/>
          <w:color w:val="333333"/>
          <w:kern w:val="0"/>
          <w:lang w:val="es-MX" w:eastAsia="es-MX" w:bidi="ar-SA"/>
        </w:rPr>
        <w:t>. el algoritmo se debe terminar en algún momento; o sea, debe tener un número finito de pasos. </w:t>
      </w:r>
    </w:p>
    <w:p w14:paraId="60710AF4" w14:textId="77777777" w:rsidR="001A005D" w:rsidRPr="001A005D" w:rsidRDefault="001A005D" w:rsidP="00C57979">
      <w:pPr>
        <w:widowControl/>
        <w:numPr>
          <w:ilvl w:val="0"/>
          <w:numId w:val="1"/>
        </w:numPr>
        <w:shd w:val="clear" w:color="auto" w:fill="FFFFFF"/>
        <w:suppressAutoHyphens w:val="0"/>
        <w:autoSpaceDN/>
        <w:ind w:left="600"/>
        <w:jc w:val="both"/>
        <w:rPr>
          <w:rFonts w:ascii="Arial" w:eastAsia="Times New Roman" w:hAnsi="Arial" w:cs="Arial"/>
          <w:color w:val="333333"/>
          <w:kern w:val="0"/>
          <w:lang w:val="es-MX" w:eastAsia="es-MX" w:bidi="ar-SA"/>
        </w:rPr>
      </w:pPr>
      <w:r w:rsidRPr="001A005D">
        <w:rPr>
          <w:rFonts w:ascii="Arial" w:eastAsia="Times New Roman" w:hAnsi="Arial" w:cs="Arial"/>
          <w:color w:val="333333"/>
          <w:kern w:val="0"/>
          <w:lang w:val="es-MX" w:eastAsia="es-MX" w:bidi="ar-SA"/>
        </w:rPr>
        <w:t>Un algoritmo</w:t>
      </w:r>
      <w:r w:rsidRPr="001A005D">
        <w:rPr>
          <w:rFonts w:ascii="Arial" w:eastAsia="Times New Roman" w:hAnsi="Arial" w:cs="Arial"/>
          <w:bCs/>
          <w:color w:val="333333"/>
          <w:kern w:val="0"/>
          <w:bdr w:val="none" w:sz="0" w:space="0" w:color="auto" w:frame="1"/>
          <w:lang w:val="es-MX" w:eastAsia="es-MX" w:bidi="ar-SA"/>
        </w:rPr>
        <w:t> debe ser legibles: </w:t>
      </w:r>
      <w:r w:rsidRPr="001A005D">
        <w:rPr>
          <w:rFonts w:ascii="Arial" w:eastAsia="Times New Roman" w:hAnsi="Arial" w:cs="Arial"/>
          <w:color w:val="333333"/>
          <w:kern w:val="0"/>
          <w:lang w:val="es-MX" w:eastAsia="es-MX" w:bidi="ar-SA"/>
        </w:rPr>
        <w:t>El texto que lo describe debe ser claro, tal que permita entenderlo y leerlo fácilmente.</w:t>
      </w:r>
    </w:p>
    <w:p w14:paraId="6BBE2AAC" w14:textId="77777777" w:rsidR="00B54910" w:rsidRDefault="004A23F0" w:rsidP="00C57979">
      <w:pPr>
        <w:pStyle w:val="Standard"/>
        <w:jc w:val="both"/>
        <w:rPr>
          <w:rFonts w:ascii="Arial" w:hAnsi="Arial" w:cs="Arial"/>
          <w:sz w:val="36"/>
          <w:szCs w:val="36"/>
        </w:rPr>
      </w:pPr>
      <w:r>
        <w:rPr>
          <w:noProof/>
        </w:rPr>
        <w:drawing>
          <wp:anchor distT="0" distB="0" distL="114300" distR="114300" simplePos="0" relativeHeight="251659264" behindDoc="1" locked="0" layoutInCell="1" allowOverlap="1" wp14:anchorId="499909A4" wp14:editId="0F13B32B">
            <wp:simplePos x="0" y="0"/>
            <wp:positionH relativeFrom="margin">
              <wp:posOffset>1135380</wp:posOffset>
            </wp:positionH>
            <wp:positionV relativeFrom="paragraph">
              <wp:posOffset>46990</wp:posOffset>
            </wp:positionV>
            <wp:extent cx="2971164" cy="2228373"/>
            <wp:effectExtent l="0" t="0" r="1270" b="635"/>
            <wp:wrapNone/>
            <wp:docPr id="3" name="Imagen 3" descr="Resultado de imagen para caracteristicas de un algorit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racteristicas de un algoritm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164" cy="22283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78083C" w14:textId="77777777" w:rsidR="00B54910" w:rsidRPr="00B54910" w:rsidRDefault="00B54910" w:rsidP="00C57979">
      <w:pPr>
        <w:jc w:val="both"/>
      </w:pPr>
    </w:p>
    <w:p w14:paraId="0CE0DA77" w14:textId="77777777" w:rsidR="00B54910" w:rsidRPr="00B54910" w:rsidRDefault="00B54910" w:rsidP="00C57979">
      <w:pPr>
        <w:jc w:val="both"/>
      </w:pPr>
    </w:p>
    <w:p w14:paraId="2929B3AA" w14:textId="77777777" w:rsidR="00B54910" w:rsidRPr="00B54910" w:rsidRDefault="00B54910" w:rsidP="00C57979">
      <w:pPr>
        <w:jc w:val="both"/>
      </w:pPr>
    </w:p>
    <w:p w14:paraId="3FDE4F95" w14:textId="77777777" w:rsidR="00B54910" w:rsidRPr="00B54910" w:rsidRDefault="00B54910" w:rsidP="00C57979">
      <w:pPr>
        <w:jc w:val="both"/>
      </w:pPr>
    </w:p>
    <w:p w14:paraId="4E9FE444" w14:textId="77777777" w:rsidR="00B54910" w:rsidRPr="00B54910" w:rsidRDefault="00B54910" w:rsidP="00C57979">
      <w:pPr>
        <w:jc w:val="both"/>
      </w:pPr>
    </w:p>
    <w:p w14:paraId="6704D613" w14:textId="77777777" w:rsidR="00B54910" w:rsidRPr="00B54910" w:rsidRDefault="00B54910" w:rsidP="00C57979">
      <w:pPr>
        <w:jc w:val="both"/>
      </w:pPr>
    </w:p>
    <w:p w14:paraId="3F957AC8" w14:textId="77777777" w:rsidR="00B54910" w:rsidRPr="00B54910" w:rsidRDefault="00B54910" w:rsidP="00C57979">
      <w:pPr>
        <w:jc w:val="both"/>
      </w:pPr>
    </w:p>
    <w:p w14:paraId="6494295D" w14:textId="77777777" w:rsidR="00B54910" w:rsidRPr="00B54910" w:rsidRDefault="00B54910" w:rsidP="00C57979">
      <w:pPr>
        <w:jc w:val="both"/>
      </w:pPr>
    </w:p>
    <w:p w14:paraId="2303C568" w14:textId="77777777" w:rsidR="00B54910" w:rsidRPr="00B54910" w:rsidRDefault="00B54910" w:rsidP="00C57979">
      <w:pPr>
        <w:jc w:val="both"/>
      </w:pPr>
    </w:p>
    <w:p w14:paraId="62B8DA7B" w14:textId="77777777" w:rsidR="00B54910" w:rsidRPr="00B54910" w:rsidRDefault="00B54910" w:rsidP="00C57979">
      <w:pPr>
        <w:jc w:val="both"/>
      </w:pPr>
    </w:p>
    <w:p w14:paraId="68A28742" w14:textId="77777777" w:rsidR="00B54910" w:rsidRPr="00B54910" w:rsidRDefault="00B54910" w:rsidP="00C57979">
      <w:pPr>
        <w:jc w:val="both"/>
      </w:pPr>
    </w:p>
    <w:p w14:paraId="3E2BE25E" w14:textId="77777777" w:rsidR="00B54910" w:rsidRPr="00B54910" w:rsidRDefault="00B54910" w:rsidP="00C57979">
      <w:pPr>
        <w:jc w:val="both"/>
      </w:pPr>
    </w:p>
    <w:p w14:paraId="3497FF80" w14:textId="77777777" w:rsidR="00B54910" w:rsidRDefault="00B54910" w:rsidP="00C57979">
      <w:pPr>
        <w:jc w:val="both"/>
      </w:pPr>
    </w:p>
    <w:p w14:paraId="463192B0" w14:textId="77777777" w:rsidR="001A005D" w:rsidRPr="00C57979" w:rsidRDefault="00C57979" w:rsidP="00C57979">
      <w:pPr>
        <w:jc w:val="both"/>
        <w:rPr>
          <w:rFonts w:ascii="Arial" w:hAnsi="Arial" w:cs="Arial"/>
          <w:b/>
        </w:rPr>
      </w:pPr>
      <w:r w:rsidRPr="00C57979">
        <w:rPr>
          <w:rFonts w:ascii="Arial" w:hAnsi="Arial" w:cs="Arial"/>
          <w:b/>
        </w:rPr>
        <w:t>TEORIA DE LA COMPUTABILIDAD:</w:t>
      </w:r>
    </w:p>
    <w:p w14:paraId="76D544D3" w14:textId="77777777" w:rsidR="00C57979" w:rsidRPr="00C57979" w:rsidRDefault="00C57979" w:rsidP="00C57979">
      <w:pPr>
        <w:jc w:val="both"/>
        <w:rPr>
          <w:rFonts w:ascii="Arial" w:hAnsi="Arial" w:cs="Arial"/>
          <w:shd w:val="clear" w:color="auto" w:fill="FFFFFF"/>
        </w:rPr>
      </w:pPr>
      <w:r w:rsidRPr="00C57979">
        <w:rPr>
          <w:rFonts w:ascii="Arial" w:hAnsi="Arial" w:cs="Arial"/>
          <w:shd w:val="clear" w:color="auto" w:fill="FFFFFF"/>
        </w:rPr>
        <w:t>La </w:t>
      </w:r>
      <w:r w:rsidRPr="00C57979">
        <w:rPr>
          <w:rFonts w:ascii="Arial" w:hAnsi="Arial" w:cs="Arial"/>
          <w:bCs/>
          <w:shd w:val="clear" w:color="auto" w:fill="FFFFFF"/>
        </w:rPr>
        <w:t>Teoría de la computabilidad</w:t>
      </w:r>
      <w:r w:rsidRPr="00C57979">
        <w:rPr>
          <w:rFonts w:ascii="Arial" w:hAnsi="Arial" w:cs="Arial"/>
          <w:shd w:val="clear" w:color="auto" w:fill="FFFFFF"/>
        </w:rPr>
        <w:t> es la parte de la </w:t>
      </w:r>
      <w:hyperlink r:id="rId10" w:tooltip="Teoría de la computación" w:history="1">
        <w:r w:rsidRPr="00C57979">
          <w:rPr>
            <w:rStyle w:val="Hipervnculo"/>
            <w:rFonts w:ascii="Arial" w:hAnsi="Arial" w:cs="Arial"/>
            <w:color w:val="auto"/>
            <w:u w:val="none"/>
            <w:shd w:val="clear" w:color="auto" w:fill="FFFFFF"/>
          </w:rPr>
          <w:t>computación</w:t>
        </w:r>
      </w:hyperlink>
      <w:r w:rsidRPr="00C57979">
        <w:rPr>
          <w:rFonts w:ascii="Arial" w:hAnsi="Arial" w:cs="Arial"/>
          <w:shd w:val="clear" w:color="auto" w:fill="FFFFFF"/>
        </w:rPr>
        <w:t> que estudia los </w:t>
      </w:r>
      <w:hyperlink r:id="rId11" w:tooltip="Problema de decisión" w:history="1">
        <w:r w:rsidRPr="00C57979">
          <w:rPr>
            <w:rStyle w:val="Hipervnculo"/>
            <w:rFonts w:ascii="Arial" w:hAnsi="Arial" w:cs="Arial"/>
            <w:color w:val="auto"/>
            <w:u w:val="none"/>
            <w:shd w:val="clear" w:color="auto" w:fill="FFFFFF"/>
          </w:rPr>
          <w:t>problemas de decisión</w:t>
        </w:r>
      </w:hyperlink>
      <w:r w:rsidRPr="00C57979">
        <w:rPr>
          <w:rFonts w:ascii="Arial" w:hAnsi="Arial" w:cs="Arial"/>
          <w:shd w:val="clear" w:color="auto" w:fill="FFFFFF"/>
        </w:rPr>
        <w:t> que pueden ser resueltos con un </w:t>
      </w:r>
      <w:hyperlink r:id="rId12" w:tooltip="Algoritmo" w:history="1">
        <w:r w:rsidRPr="00C57979">
          <w:rPr>
            <w:rStyle w:val="Hipervnculo"/>
            <w:rFonts w:ascii="Arial" w:hAnsi="Arial" w:cs="Arial"/>
            <w:color w:val="auto"/>
            <w:u w:val="none"/>
            <w:shd w:val="clear" w:color="auto" w:fill="FFFFFF"/>
          </w:rPr>
          <w:t>algoritmo</w:t>
        </w:r>
      </w:hyperlink>
      <w:r w:rsidRPr="00C57979">
        <w:rPr>
          <w:rFonts w:ascii="Arial" w:hAnsi="Arial" w:cs="Arial"/>
          <w:shd w:val="clear" w:color="auto" w:fill="FFFFFF"/>
        </w:rPr>
        <w:t> o equivalentemente con la llamada </w:t>
      </w:r>
      <w:hyperlink r:id="rId13" w:tooltip="Máquina de Turing" w:history="1">
        <w:r w:rsidRPr="00C57979">
          <w:rPr>
            <w:rStyle w:val="Hipervnculo"/>
            <w:rFonts w:ascii="Arial" w:hAnsi="Arial" w:cs="Arial"/>
            <w:color w:val="auto"/>
            <w:u w:val="none"/>
            <w:shd w:val="clear" w:color="auto" w:fill="FFFFFF"/>
          </w:rPr>
          <w:t>máquina de Turing</w:t>
        </w:r>
      </w:hyperlink>
      <w:r w:rsidRPr="00C57979">
        <w:rPr>
          <w:rFonts w:ascii="Arial" w:hAnsi="Arial" w:cs="Arial"/>
          <w:shd w:val="clear" w:color="auto" w:fill="FFFFFF"/>
        </w:rPr>
        <w:t>. </w:t>
      </w:r>
    </w:p>
    <w:p w14:paraId="6EBE3927" w14:textId="77777777" w:rsidR="00C57979" w:rsidRDefault="00C57979" w:rsidP="00C57979">
      <w:pPr>
        <w:jc w:val="both"/>
        <w:rPr>
          <w:rFonts w:ascii="Arial" w:hAnsi="Arial" w:cs="Arial"/>
          <w:color w:val="000000"/>
        </w:rPr>
      </w:pPr>
      <w:r w:rsidRPr="00C57979">
        <w:rPr>
          <w:rFonts w:ascii="Arial" w:hAnsi="Arial" w:cs="Arial"/>
          <w:color w:val="000000"/>
        </w:rPr>
        <w:t>El propósito inicial de la teoría de la computabilidad es hacer precisa la noción intuitiva de función calculable; esto es, una función cuyos valores pueden ser calculados de forma automática o efectiva mediante un algoritmo. Así podemos obtener una comprensión más clara de esta idea intuitiva; y solo de esta forma podemos explorar matemáticamente el concepto de computabilidad y los conceptos relacionadas con ella, tales como decibilidad, etc... Surge así una teoría que producirá resultados positivos y negativos (estamos pensando en resultados de no computabilidad o de indecibilidad).</w:t>
      </w:r>
    </w:p>
    <w:p w14:paraId="12A37998" w14:textId="77777777" w:rsidR="00C612FD" w:rsidRDefault="00C612FD" w:rsidP="00C57979">
      <w:pPr>
        <w:jc w:val="both"/>
        <w:rPr>
          <w:rFonts w:ascii="Arial" w:hAnsi="Arial" w:cs="Arial"/>
        </w:rPr>
      </w:pPr>
      <w:r>
        <w:rPr>
          <w:noProof/>
        </w:rPr>
        <w:drawing>
          <wp:anchor distT="0" distB="0" distL="114300" distR="114300" simplePos="0" relativeHeight="251662336" behindDoc="1" locked="0" layoutInCell="1" allowOverlap="1" wp14:anchorId="654A1B25" wp14:editId="67003EB2">
            <wp:simplePos x="0" y="0"/>
            <wp:positionH relativeFrom="margin">
              <wp:align>left</wp:align>
            </wp:positionH>
            <wp:positionV relativeFrom="paragraph">
              <wp:posOffset>116205</wp:posOffset>
            </wp:positionV>
            <wp:extent cx="2428875" cy="1962150"/>
            <wp:effectExtent l="0" t="0" r="9525" b="0"/>
            <wp:wrapNone/>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rotWithShape="1">
                    <a:blip r:embed="rId14">
                      <a:extLst>
                        <a:ext uri="{28A0092B-C50C-407E-A947-70E740481C1C}">
                          <a14:useLocalDpi xmlns:a14="http://schemas.microsoft.com/office/drawing/2010/main" val="0"/>
                        </a:ext>
                      </a:extLst>
                    </a:blip>
                    <a:srcRect r="4851"/>
                    <a:stretch/>
                  </pic:blipFill>
                  <pic:spPr bwMode="auto">
                    <a:xfrm>
                      <a:off x="0" y="0"/>
                      <a:ext cx="2428875" cy="1962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1312" behindDoc="1" locked="0" layoutInCell="1" allowOverlap="1" wp14:anchorId="460E5066" wp14:editId="2E2F3D29">
            <wp:simplePos x="0" y="0"/>
            <wp:positionH relativeFrom="column">
              <wp:posOffset>3625215</wp:posOffset>
            </wp:positionH>
            <wp:positionV relativeFrom="paragraph">
              <wp:posOffset>163830</wp:posOffset>
            </wp:positionV>
            <wp:extent cx="2266950" cy="1694545"/>
            <wp:effectExtent l="0" t="0" r="0" b="1270"/>
            <wp:wrapNone/>
            <wp:docPr id="5" name="Imagen 5" descr="Resultado de imagen para teoria de la computa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teoria de la computabilid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6950" cy="1694545"/>
                    </a:xfrm>
                    <a:prstGeom prst="rect">
                      <a:avLst/>
                    </a:prstGeom>
                    <a:noFill/>
                    <a:ln>
                      <a:noFill/>
                    </a:ln>
                  </pic:spPr>
                </pic:pic>
              </a:graphicData>
            </a:graphic>
          </wp:anchor>
        </w:drawing>
      </w:r>
      <w:r>
        <w:rPr>
          <w:rFonts w:ascii="Arial" w:hAnsi="Arial" w:cs="Arial"/>
        </w:rPr>
        <w:t xml:space="preserve"> </w:t>
      </w:r>
    </w:p>
    <w:p w14:paraId="247C6967" w14:textId="77777777" w:rsidR="00C612FD" w:rsidRPr="00C612FD" w:rsidRDefault="00C612FD" w:rsidP="00C612FD">
      <w:pPr>
        <w:rPr>
          <w:rFonts w:ascii="Arial" w:hAnsi="Arial" w:cs="Arial"/>
        </w:rPr>
      </w:pPr>
    </w:p>
    <w:p w14:paraId="53E45C33" w14:textId="77777777" w:rsidR="00C612FD" w:rsidRPr="00C612FD" w:rsidRDefault="00C612FD" w:rsidP="00C612FD">
      <w:pPr>
        <w:rPr>
          <w:rFonts w:ascii="Arial" w:hAnsi="Arial" w:cs="Arial"/>
        </w:rPr>
      </w:pPr>
    </w:p>
    <w:p w14:paraId="7AB1EAD0" w14:textId="77777777" w:rsidR="00C612FD" w:rsidRPr="00C612FD" w:rsidRDefault="00C612FD" w:rsidP="00C612FD">
      <w:pPr>
        <w:rPr>
          <w:rFonts w:ascii="Arial" w:hAnsi="Arial" w:cs="Arial"/>
        </w:rPr>
      </w:pPr>
    </w:p>
    <w:p w14:paraId="168A290C" w14:textId="77777777" w:rsidR="00C612FD" w:rsidRPr="00C612FD" w:rsidRDefault="00C612FD" w:rsidP="00C612FD">
      <w:pPr>
        <w:rPr>
          <w:rFonts w:ascii="Arial" w:hAnsi="Arial" w:cs="Arial"/>
        </w:rPr>
      </w:pPr>
    </w:p>
    <w:p w14:paraId="4D557206" w14:textId="77777777" w:rsidR="00C612FD" w:rsidRPr="00C612FD" w:rsidRDefault="00C612FD" w:rsidP="00C612FD">
      <w:pPr>
        <w:rPr>
          <w:rFonts w:ascii="Arial" w:hAnsi="Arial" w:cs="Arial"/>
        </w:rPr>
      </w:pPr>
    </w:p>
    <w:p w14:paraId="620420A7" w14:textId="77777777" w:rsidR="00C612FD" w:rsidRPr="00C612FD" w:rsidRDefault="00C612FD" w:rsidP="00C612FD">
      <w:pPr>
        <w:rPr>
          <w:rFonts w:ascii="Arial" w:hAnsi="Arial" w:cs="Arial"/>
        </w:rPr>
      </w:pPr>
    </w:p>
    <w:p w14:paraId="536583A7" w14:textId="77777777" w:rsidR="00C612FD" w:rsidRPr="00C612FD" w:rsidRDefault="00C612FD" w:rsidP="00C612FD">
      <w:pPr>
        <w:rPr>
          <w:rFonts w:ascii="Arial" w:hAnsi="Arial" w:cs="Arial"/>
        </w:rPr>
      </w:pPr>
    </w:p>
    <w:p w14:paraId="78788777" w14:textId="77777777" w:rsidR="00C612FD" w:rsidRPr="00C612FD" w:rsidRDefault="00C612FD" w:rsidP="00C612FD">
      <w:pPr>
        <w:rPr>
          <w:rFonts w:ascii="Arial" w:hAnsi="Arial" w:cs="Arial"/>
        </w:rPr>
      </w:pPr>
    </w:p>
    <w:p w14:paraId="42F1CC5A" w14:textId="77777777" w:rsidR="00C612FD" w:rsidRPr="00C612FD" w:rsidRDefault="00C612FD" w:rsidP="00C612FD">
      <w:pPr>
        <w:rPr>
          <w:rFonts w:ascii="Arial" w:hAnsi="Arial" w:cs="Arial"/>
        </w:rPr>
      </w:pPr>
    </w:p>
    <w:p w14:paraId="513976BB" w14:textId="77777777" w:rsidR="00C612FD" w:rsidRPr="00C612FD" w:rsidRDefault="00C612FD" w:rsidP="00C612FD">
      <w:pPr>
        <w:rPr>
          <w:rFonts w:ascii="Arial" w:hAnsi="Arial" w:cs="Arial"/>
        </w:rPr>
      </w:pPr>
    </w:p>
    <w:p w14:paraId="248CBC33" w14:textId="77777777" w:rsidR="00C612FD" w:rsidRDefault="00C612FD" w:rsidP="00C612FD">
      <w:pPr>
        <w:rPr>
          <w:rFonts w:ascii="Arial" w:hAnsi="Arial" w:cs="Arial"/>
        </w:rPr>
      </w:pPr>
    </w:p>
    <w:p w14:paraId="461CC951" w14:textId="77777777" w:rsidR="00C612FD" w:rsidRDefault="00C612FD" w:rsidP="00C612FD">
      <w:pPr>
        <w:tabs>
          <w:tab w:val="left" w:pos="1800"/>
        </w:tabs>
        <w:rPr>
          <w:rFonts w:ascii="Arial" w:hAnsi="Arial" w:cs="Arial"/>
        </w:rPr>
      </w:pPr>
      <w:r>
        <w:rPr>
          <w:rFonts w:ascii="Arial" w:hAnsi="Arial" w:cs="Arial"/>
        </w:rPr>
        <w:tab/>
      </w:r>
    </w:p>
    <w:p w14:paraId="59640BA1" w14:textId="77777777" w:rsidR="00C612FD" w:rsidRDefault="00C612FD" w:rsidP="00C612FD">
      <w:pPr>
        <w:tabs>
          <w:tab w:val="left" w:pos="1800"/>
        </w:tabs>
        <w:rPr>
          <w:rFonts w:ascii="Arial" w:hAnsi="Arial" w:cs="Arial"/>
          <w:b/>
          <w:sz w:val="32"/>
          <w:szCs w:val="32"/>
        </w:rPr>
      </w:pPr>
      <w:r>
        <w:rPr>
          <w:noProof/>
        </w:rPr>
        <w:drawing>
          <wp:anchor distT="0" distB="0" distL="114300" distR="114300" simplePos="0" relativeHeight="251663360" behindDoc="1" locked="0" layoutInCell="1" allowOverlap="1" wp14:anchorId="258A4036" wp14:editId="43CE0D31">
            <wp:simplePos x="0" y="0"/>
            <wp:positionH relativeFrom="column">
              <wp:posOffset>-946785</wp:posOffset>
            </wp:positionH>
            <wp:positionV relativeFrom="paragraph">
              <wp:posOffset>281305</wp:posOffset>
            </wp:positionV>
            <wp:extent cx="4459176" cy="305752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9176" cy="3057525"/>
                    </a:xfrm>
                    <a:prstGeom prst="rect">
                      <a:avLst/>
                    </a:prstGeom>
                    <a:noFill/>
                    <a:ln>
                      <a:noFill/>
                    </a:ln>
                  </pic:spPr>
                </pic:pic>
              </a:graphicData>
            </a:graphic>
          </wp:anchor>
        </w:drawing>
      </w:r>
      <w:r w:rsidRPr="00C612FD">
        <w:rPr>
          <w:rFonts w:ascii="Arial" w:hAnsi="Arial" w:cs="Arial"/>
          <w:b/>
          <w:sz w:val="32"/>
          <w:szCs w:val="32"/>
        </w:rPr>
        <w:t>DESARROLLO DE LA PRÁCTICA</w:t>
      </w:r>
    </w:p>
    <w:p w14:paraId="6E1F0C35" w14:textId="77777777" w:rsidR="00C612FD" w:rsidRDefault="00C612FD" w:rsidP="00C612FD">
      <w:pPr>
        <w:tabs>
          <w:tab w:val="left" w:pos="1800"/>
        </w:tabs>
        <w:rPr>
          <w:rFonts w:ascii="Arial" w:hAnsi="Arial" w:cs="Arial"/>
          <w:b/>
          <w:sz w:val="32"/>
          <w:szCs w:val="32"/>
        </w:rPr>
      </w:pPr>
    </w:p>
    <w:p w14:paraId="38243C99" w14:textId="77777777" w:rsidR="00C612FD" w:rsidRDefault="00C612FD" w:rsidP="00C612FD">
      <w:pPr>
        <w:tabs>
          <w:tab w:val="left" w:pos="1800"/>
        </w:tabs>
        <w:jc w:val="right"/>
        <w:rPr>
          <w:rFonts w:ascii="Arial" w:hAnsi="Arial" w:cs="Arial"/>
          <w:color w:val="00B050"/>
          <w:sz w:val="28"/>
          <w:szCs w:val="28"/>
        </w:rPr>
      </w:pPr>
      <w:r w:rsidRPr="00C612FD">
        <w:rPr>
          <w:rFonts w:ascii="Arial" w:hAnsi="Arial" w:cs="Arial"/>
          <w:color w:val="00B050"/>
          <w:sz w:val="28"/>
          <w:szCs w:val="28"/>
        </w:rPr>
        <w:t>Solución del primer problema</w:t>
      </w:r>
      <w:r w:rsidRPr="00C612FD">
        <w:rPr>
          <w:rFonts w:ascii="Arial" w:hAnsi="Arial" w:cs="Arial"/>
          <w:color w:val="00B050"/>
          <w:sz w:val="28"/>
          <w:szCs w:val="28"/>
        </w:rPr>
        <w:br/>
        <w:t xml:space="preserve">con su correspondiente </w:t>
      </w:r>
      <w:r w:rsidR="00A0070E">
        <w:rPr>
          <w:rFonts w:ascii="Arial" w:hAnsi="Arial" w:cs="Arial"/>
          <w:color w:val="00B050"/>
          <w:sz w:val="28"/>
          <w:szCs w:val="28"/>
        </w:rPr>
        <w:t>algoritmo y</w:t>
      </w:r>
      <w:r w:rsidRPr="00C612FD">
        <w:rPr>
          <w:rFonts w:ascii="Arial" w:hAnsi="Arial" w:cs="Arial"/>
          <w:color w:val="00B050"/>
          <w:sz w:val="28"/>
          <w:szCs w:val="28"/>
        </w:rPr>
        <w:br/>
        <w:t>prueba de escritorio.</w:t>
      </w:r>
    </w:p>
    <w:p w14:paraId="6135906C" w14:textId="77777777" w:rsidR="00C612FD" w:rsidRPr="00C612FD" w:rsidRDefault="00C612FD" w:rsidP="00C612FD">
      <w:pPr>
        <w:rPr>
          <w:rFonts w:ascii="Arial" w:hAnsi="Arial" w:cs="Arial"/>
          <w:sz w:val="28"/>
          <w:szCs w:val="28"/>
        </w:rPr>
      </w:pPr>
    </w:p>
    <w:p w14:paraId="5EF26D14" w14:textId="77777777" w:rsidR="00C612FD" w:rsidRPr="00C612FD" w:rsidRDefault="00C612FD" w:rsidP="00C612FD">
      <w:pPr>
        <w:rPr>
          <w:rFonts w:ascii="Arial" w:hAnsi="Arial" w:cs="Arial"/>
          <w:sz w:val="28"/>
          <w:szCs w:val="28"/>
        </w:rPr>
      </w:pPr>
    </w:p>
    <w:p w14:paraId="154F7D0C" w14:textId="77777777" w:rsidR="00C612FD" w:rsidRPr="00C612FD" w:rsidRDefault="00C612FD" w:rsidP="00C612FD">
      <w:pPr>
        <w:rPr>
          <w:rFonts w:ascii="Arial" w:hAnsi="Arial" w:cs="Arial"/>
          <w:sz w:val="28"/>
          <w:szCs w:val="28"/>
        </w:rPr>
      </w:pPr>
    </w:p>
    <w:p w14:paraId="257CF49A" w14:textId="77777777" w:rsidR="00C612FD" w:rsidRPr="00C612FD" w:rsidRDefault="00C612FD" w:rsidP="00C612FD">
      <w:pPr>
        <w:rPr>
          <w:rFonts w:ascii="Arial" w:hAnsi="Arial" w:cs="Arial"/>
          <w:sz w:val="28"/>
          <w:szCs w:val="28"/>
        </w:rPr>
      </w:pPr>
    </w:p>
    <w:p w14:paraId="45C0771C" w14:textId="77777777" w:rsidR="00C612FD" w:rsidRPr="00C612FD" w:rsidRDefault="00C612FD" w:rsidP="00C612FD">
      <w:pPr>
        <w:rPr>
          <w:rFonts w:ascii="Arial" w:hAnsi="Arial" w:cs="Arial"/>
          <w:sz w:val="28"/>
          <w:szCs w:val="28"/>
        </w:rPr>
      </w:pPr>
    </w:p>
    <w:p w14:paraId="03A64BBC" w14:textId="77777777" w:rsidR="00C612FD" w:rsidRPr="00C612FD" w:rsidRDefault="00C612FD" w:rsidP="00C612FD">
      <w:pPr>
        <w:rPr>
          <w:rFonts w:ascii="Arial" w:hAnsi="Arial" w:cs="Arial"/>
          <w:sz w:val="28"/>
          <w:szCs w:val="28"/>
        </w:rPr>
      </w:pPr>
    </w:p>
    <w:p w14:paraId="1DB4279E" w14:textId="77777777" w:rsidR="00C612FD" w:rsidRPr="00C612FD" w:rsidRDefault="00C612FD" w:rsidP="00C612FD">
      <w:pPr>
        <w:rPr>
          <w:rFonts w:ascii="Arial" w:hAnsi="Arial" w:cs="Arial"/>
          <w:sz w:val="28"/>
          <w:szCs w:val="28"/>
        </w:rPr>
      </w:pPr>
    </w:p>
    <w:p w14:paraId="23609458" w14:textId="77777777" w:rsidR="00C612FD" w:rsidRPr="00C612FD" w:rsidRDefault="00C612FD" w:rsidP="00C612FD">
      <w:pPr>
        <w:rPr>
          <w:rFonts w:ascii="Arial" w:hAnsi="Arial" w:cs="Arial"/>
          <w:sz w:val="28"/>
          <w:szCs w:val="28"/>
        </w:rPr>
      </w:pPr>
    </w:p>
    <w:p w14:paraId="4B27B36F" w14:textId="77777777" w:rsidR="00C612FD" w:rsidRPr="00C612FD" w:rsidRDefault="00C612FD" w:rsidP="00C612FD">
      <w:pPr>
        <w:rPr>
          <w:rFonts w:ascii="Arial" w:hAnsi="Arial" w:cs="Arial"/>
          <w:sz w:val="28"/>
          <w:szCs w:val="28"/>
        </w:rPr>
      </w:pPr>
    </w:p>
    <w:p w14:paraId="4D1B7D65" w14:textId="77777777" w:rsidR="00C612FD" w:rsidRPr="00C612FD" w:rsidRDefault="00C612FD" w:rsidP="00C612FD">
      <w:pPr>
        <w:rPr>
          <w:rFonts w:ascii="Arial" w:hAnsi="Arial" w:cs="Arial"/>
          <w:sz w:val="28"/>
          <w:szCs w:val="28"/>
        </w:rPr>
      </w:pPr>
    </w:p>
    <w:p w14:paraId="32A65DE4" w14:textId="77777777" w:rsidR="00C612FD" w:rsidRPr="00C612FD" w:rsidRDefault="00C612FD" w:rsidP="00C612FD">
      <w:pPr>
        <w:rPr>
          <w:rFonts w:ascii="Arial" w:hAnsi="Arial" w:cs="Arial"/>
          <w:sz w:val="28"/>
          <w:szCs w:val="28"/>
        </w:rPr>
      </w:pPr>
    </w:p>
    <w:p w14:paraId="336CB145" w14:textId="77777777" w:rsidR="00C612FD" w:rsidRPr="00C612FD" w:rsidRDefault="00C612FD" w:rsidP="00C612FD">
      <w:pPr>
        <w:rPr>
          <w:rFonts w:ascii="Arial" w:hAnsi="Arial" w:cs="Arial"/>
          <w:sz w:val="28"/>
          <w:szCs w:val="28"/>
        </w:rPr>
      </w:pPr>
      <w:r>
        <w:rPr>
          <w:noProof/>
        </w:rPr>
        <w:drawing>
          <wp:anchor distT="0" distB="0" distL="114300" distR="114300" simplePos="0" relativeHeight="251664384" behindDoc="1" locked="0" layoutInCell="1" allowOverlap="1" wp14:anchorId="4A9993A0" wp14:editId="00C12B9C">
            <wp:simplePos x="0" y="0"/>
            <wp:positionH relativeFrom="column">
              <wp:posOffset>-842010</wp:posOffset>
            </wp:positionH>
            <wp:positionV relativeFrom="paragraph">
              <wp:posOffset>208915</wp:posOffset>
            </wp:positionV>
            <wp:extent cx="3895725" cy="3580812"/>
            <wp:effectExtent l="0" t="0" r="0" b="63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08986" cy="35930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97BCE" w14:textId="77777777" w:rsidR="00C612FD" w:rsidRPr="00C612FD" w:rsidRDefault="00C612FD" w:rsidP="00C612FD">
      <w:pPr>
        <w:rPr>
          <w:rFonts w:ascii="Arial" w:hAnsi="Arial" w:cs="Arial"/>
          <w:sz w:val="28"/>
          <w:szCs w:val="28"/>
        </w:rPr>
      </w:pPr>
    </w:p>
    <w:p w14:paraId="116F8294" w14:textId="77777777" w:rsidR="00C612FD" w:rsidRDefault="00C612FD" w:rsidP="00C612FD">
      <w:pPr>
        <w:rPr>
          <w:rFonts w:ascii="Arial" w:hAnsi="Arial" w:cs="Arial"/>
          <w:sz w:val="28"/>
          <w:szCs w:val="28"/>
        </w:rPr>
      </w:pPr>
    </w:p>
    <w:p w14:paraId="7DF11B3D" w14:textId="77777777" w:rsidR="00C612FD" w:rsidRDefault="00C612FD" w:rsidP="00C612FD">
      <w:pPr>
        <w:rPr>
          <w:rFonts w:ascii="Arial" w:hAnsi="Arial" w:cs="Arial"/>
          <w:sz w:val="28"/>
          <w:szCs w:val="28"/>
        </w:rPr>
      </w:pPr>
    </w:p>
    <w:p w14:paraId="25AEEB32" w14:textId="77777777" w:rsidR="00A0070E" w:rsidRDefault="00C612FD" w:rsidP="00A0070E">
      <w:pPr>
        <w:tabs>
          <w:tab w:val="left" w:pos="3435"/>
          <w:tab w:val="left" w:pos="5880"/>
        </w:tabs>
        <w:jc w:val="right"/>
        <w:rPr>
          <w:rFonts w:ascii="Arial" w:hAnsi="Arial" w:cs="Arial"/>
          <w:sz w:val="28"/>
          <w:szCs w:val="28"/>
        </w:rPr>
      </w:pPr>
      <w:r>
        <w:rPr>
          <w:rFonts w:ascii="Arial" w:hAnsi="Arial" w:cs="Arial"/>
          <w:sz w:val="28"/>
          <w:szCs w:val="28"/>
        </w:rPr>
        <w:tab/>
      </w:r>
      <w:r w:rsidR="00A0070E">
        <w:rPr>
          <w:rFonts w:ascii="Arial" w:hAnsi="Arial" w:cs="Arial"/>
          <w:sz w:val="28"/>
          <w:szCs w:val="28"/>
        </w:rPr>
        <w:tab/>
      </w:r>
      <w:r w:rsidR="00A0070E" w:rsidRPr="00A0070E">
        <w:rPr>
          <w:rFonts w:ascii="Arial" w:hAnsi="Arial" w:cs="Arial"/>
          <w:color w:val="FF0000"/>
          <w:sz w:val="28"/>
          <w:szCs w:val="28"/>
        </w:rPr>
        <w:t>Solución al segundo problema con su correspondiente</w:t>
      </w:r>
      <w:r w:rsidR="00A0070E" w:rsidRPr="00A0070E">
        <w:rPr>
          <w:rFonts w:ascii="Arial" w:hAnsi="Arial" w:cs="Arial"/>
          <w:color w:val="FF0000"/>
          <w:sz w:val="28"/>
          <w:szCs w:val="28"/>
        </w:rPr>
        <w:br/>
        <w:t xml:space="preserve">algoritmo y prueba de escritorio. </w:t>
      </w:r>
    </w:p>
    <w:p w14:paraId="4281B6B4" w14:textId="77777777" w:rsidR="00A0070E" w:rsidRPr="00A0070E" w:rsidRDefault="00A0070E" w:rsidP="00A0070E">
      <w:pPr>
        <w:rPr>
          <w:rFonts w:ascii="Arial" w:hAnsi="Arial" w:cs="Arial"/>
          <w:sz w:val="28"/>
          <w:szCs w:val="28"/>
        </w:rPr>
      </w:pPr>
    </w:p>
    <w:p w14:paraId="054AF38E" w14:textId="77777777" w:rsidR="00A0070E" w:rsidRPr="00A0070E" w:rsidRDefault="00A0070E" w:rsidP="00A0070E">
      <w:pPr>
        <w:rPr>
          <w:rFonts w:ascii="Arial" w:hAnsi="Arial" w:cs="Arial"/>
          <w:sz w:val="28"/>
          <w:szCs w:val="28"/>
        </w:rPr>
      </w:pPr>
    </w:p>
    <w:p w14:paraId="276E5219" w14:textId="77777777" w:rsidR="00A0070E" w:rsidRPr="00A0070E" w:rsidRDefault="00A0070E" w:rsidP="00A0070E">
      <w:pPr>
        <w:rPr>
          <w:rFonts w:ascii="Arial" w:hAnsi="Arial" w:cs="Arial"/>
          <w:sz w:val="28"/>
          <w:szCs w:val="28"/>
        </w:rPr>
      </w:pPr>
    </w:p>
    <w:p w14:paraId="4E5055CF" w14:textId="77777777" w:rsidR="00A0070E" w:rsidRPr="00A0070E" w:rsidRDefault="00A0070E" w:rsidP="00A0070E">
      <w:pPr>
        <w:rPr>
          <w:rFonts w:ascii="Arial" w:hAnsi="Arial" w:cs="Arial"/>
          <w:sz w:val="28"/>
          <w:szCs w:val="28"/>
        </w:rPr>
      </w:pPr>
    </w:p>
    <w:p w14:paraId="7AF8C009" w14:textId="77777777" w:rsidR="00A0070E" w:rsidRPr="00A0070E" w:rsidRDefault="00A0070E" w:rsidP="00A0070E">
      <w:pPr>
        <w:rPr>
          <w:rFonts w:ascii="Arial" w:hAnsi="Arial" w:cs="Arial"/>
          <w:sz w:val="28"/>
          <w:szCs w:val="28"/>
        </w:rPr>
      </w:pPr>
    </w:p>
    <w:p w14:paraId="33EC114E" w14:textId="77777777" w:rsidR="00A0070E" w:rsidRPr="00A0070E" w:rsidRDefault="00A0070E" w:rsidP="00A0070E">
      <w:pPr>
        <w:rPr>
          <w:rFonts w:ascii="Arial" w:hAnsi="Arial" w:cs="Arial"/>
          <w:sz w:val="28"/>
          <w:szCs w:val="28"/>
        </w:rPr>
      </w:pPr>
    </w:p>
    <w:p w14:paraId="0260B6E1" w14:textId="77777777" w:rsidR="00A0070E" w:rsidRPr="00A0070E" w:rsidRDefault="00A0070E" w:rsidP="00A0070E">
      <w:pPr>
        <w:rPr>
          <w:rFonts w:ascii="Arial" w:hAnsi="Arial" w:cs="Arial"/>
          <w:sz w:val="28"/>
          <w:szCs w:val="28"/>
        </w:rPr>
      </w:pPr>
    </w:p>
    <w:p w14:paraId="53548B89" w14:textId="77777777" w:rsidR="00A0070E" w:rsidRPr="00A0070E" w:rsidRDefault="00A0070E" w:rsidP="00A0070E">
      <w:pPr>
        <w:rPr>
          <w:rFonts w:ascii="Arial" w:hAnsi="Arial" w:cs="Arial"/>
          <w:sz w:val="28"/>
          <w:szCs w:val="28"/>
        </w:rPr>
      </w:pPr>
    </w:p>
    <w:p w14:paraId="6D79F0A5" w14:textId="77777777" w:rsidR="00A0070E" w:rsidRPr="00A0070E" w:rsidRDefault="00A0070E" w:rsidP="00A0070E">
      <w:pPr>
        <w:rPr>
          <w:rFonts w:ascii="Arial" w:hAnsi="Arial" w:cs="Arial"/>
          <w:sz w:val="28"/>
          <w:szCs w:val="28"/>
        </w:rPr>
      </w:pPr>
    </w:p>
    <w:p w14:paraId="7A11CDAB" w14:textId="77777777" w:rsidR="00A0070E" w:rsidRPr="00A0070E" w:rsidRDefault="00A0070E" w:rsidP="00A0070E">
      <w:pPr>
        <w:rPr>
          <w:rFonts w:ascii="Arial" w:hAnsi="Arial" w:cs="Arial"/>
          <w:sz w:val="28"/>
          <w:szCs w:val="28"/>
        </w:rPr>
      </w:pPr>
    </w:p>
    <w:p w14:paraId="180C1056" w14:textId="77777777" w:rsidR="00A0070E" w:rsidRDefault="00A0070E" w:rsidP="00A0070E">
      <w:pPr>
        <w:rPr>
          <w:rFonts w:ascii="Arial" w:hAnsi="Arial" w:cs="Arial"/>
          <w:sz w:val="28"/>
          <w:szCs w:val="28"/>
        </w:rPr>
      </w:pPr>
    </w:p>
    <w:p w14:paraId="21DB666C" w14:textId="77777777" w:rsidR="00A0070E" w:rsidRDefault="00A0070E" w:rsidP="00A0070E">
      <w:pPr>
        <w:rPr>
          <w:rFonts w:ascii="Arial" w:hAnsi="Arial" w:cs="Arial"/>
          <w:sz w:val="28"/>
          <w:szCs w:val="28"/>
        </w:rPr>
      </w:pPr>
    </w:p>
    <w:p w14:paraId="78F4F308" w14:textId="77777777" w:rsidR="00C612FD" w:rsidRDefault="00A0070E" w:rsidP="00A0070E">
      <w:pPr>
        <w:tabs>
          <w:tab w:val="left" w:pos="5880"/>
        </w:tabs>
        <w:rPr>
          <w:rFonts w:ascii="Arial" w:hAnsi="Arial" w:cs="Arial"/>
          <w:sz w:val="28"/>
          <w:szCs w:val="28"/>
        </w:rPr>
      </w:pPr>
      <w:r>
        <w:rPr>
          <w:rFonts w:ascii="Arial" w:hAnsi="Arial" w:cs="Arial"/>
          <w:sz w:val="28"/>
          <w:szCs w:val="28"/>
        </w:rPr>
        <w:tab/>
      </w:r>
    </w:p>
    <w:p w14:paraId="681C63C7" w14:textId="77777777" w:rsidR="00A0070E" w:rsidRDefault="00A0070E" w:rsidP="00A0070E">
      <w:pPr>
        <w:tabs>
          <w:tab w:val="left" w:pos="5880"/>
        </w:tabs>
        <w:rPr>
          <w:rFonts w:ascii="Arial" w:hAnsi="Arial" w:cs="Arial"/>
          <w:sz w:val="28"/>
          <w:szCs w:val="28"/>
        </w:rPr>
      </w:pPr>
    </w:p>
    <w:p w14:paraId="242CBC76" w14:textId="77777777" w:rsidR="00A0070E" w:rsidRDefault="00A0070E" w:rsidP="00A0070E">
      <w:pPr>
        <w:tabs>
          <w:tab w:val="left" w:pos="5880"/>
        </w:tabs>
        <w:rPr>
          <w:rFonts w:ascii="Arial" w:hAnsi="Arial" w:cs="Arial"/>
          <w:sz w:val="28"/>
          <w:szCs w:val="28"/>
        </w:rPr>
      </w:pPr>
    </w:p>
    <w:p w14:paraId="6346B54F" w14:textId="77777777" w:rsidR="00A0070E" w:rsidRDefault="00A0070E" w:rsidP="00A0070E">
      <w:pPr>
        <w:tabs>
          <w:tab w:val="left" w:pos="5880"/>
        </w:tabs>
        <w:rPr>
          <w:rFonts w:ascii="Arial" w:hAnsi="Arial" w:cs="Arial"/>
          <w:sz w:val="28"/>
          <w:szCs w:val="28"/>
        </w:rPr>
      </w:pPr>
    </w:p>
    <w:p w14:paraId="2AA68B9D" w14:textId="77777777" w:rsidR="00A0070E" w:rsidRDefault="00A0070E" w:rsidP="00A0070E">
      <w:pPr>
        <w:tabs>
          <w:tab w:val="left" w:pos="5880"/>
        </w:tabs>
        <w:rPr>
          <w:rFonts w:ascii="Arial" w:hAnsi="Arial" w:cs="Arial"/>
          <w:sz w:val="28"/>
          <w:szCs w:val="28"/>
        </w:rPr>
      </w:pPr>
    </w:p>
    <w:p w14:paraId="5246DFCC" w14:textId="77777777" w:rsidR="00A0070E" w:rsidRPr="00A0070E" w:rsidRDefault="00A0070E" w:rsidP="00A0070E">
      <w:pPr>
        <w:tabs>
          <w:tab w:val="center" w:pos="4419"/>
        </w:tabs>
        <w:jc w:val="right"/>
        <w:rPr>
          <w:rFonts w:ascii="Arial" w:hAnsi="Arial" w:cs="Arial"/>
          <w:color w:val="00B0F0"/>
          <w:sz w:val="28"/>
          <w:szCs w:val="28"/>
        </w:rPr>
      </w:pPr>
      <w:r>
        <w:rPr>
          <w:noProof/>
        </w:rPr>
        <w:drawing>
          <wp:anchor distT="0" distB="0" distL="114300" distR="114300" simplePos="0" relativeHeight="251665408" behindDoc="1" locked="0" layoutInCell="1" allowOverlap="1" wp14:anchorId="18FA683A" wp14:editId="597D2C5C">
            <wp:simplePos x="0" y="0"/>
            <wp:positionH relativeFrom="column">
              <wp:posOffset>-822960</wp:posOffset>
            </wp:positionH>
            <wp:positionV relativeFrom="paragraph">
              <wp:posOffset>-375920</wp:posOffset>
            </wp:positionV>
            <wp:extent cx="3516206" cy="2637155"/>
            <wp:effectExtent l="0" t="0" r="8255" b="0"/>
            <wp:wrapNone/>
            <wp:docPr id="9" name="Imagen 9" descr="https://scontent.fmex1-1.fna.fbcdn.net/v/t1.15752-9/40545189_290306508226195_5175845834071212032_n.jpg?_nc_cat=0&amp;oh=142916730ff0dbe4265f4bf98f20030e&amp;oe=5BFD9F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mex1-1.fna.fbcdn.net/v/t1.15752-9/40545189_290306508226195_5175845834071212032_n.jpg?_nc_cat=0&amp;oh=142916730ff0dbe4265f4bf98f20030e&amp;oe=5BFD9FD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16206" cy="2637155"/>
                    </a:xfrm>
                    <a:prstGeom prst="rect">
                      <a:avLst/>
                    </a:prstGeom>
                    <a:noFill/>
                    <a:ln>
                      <a:noFill/>
                    </a:ln>
                  </pic:spPr>
                </pic:pic>
              </a:graphicData>
            </a:graphic>
          </wp:anchor>
        </w:drawing>
      </w:r>
      <w:r>
        <w:rPr>
          <w:rFonts w:ascii="Arial" w:hAnsi="Arial" w:cs="Arial"/>
          <w:sz w:val="28"/>
          <w:szCs w:val="28"/>
        </w:rPr>
        <w:tab/>
      </w:r>
      <w:r w:rsidRPr="00A0070E">
        <w:rPr>
          <w:rFonts w:ascii="Arial" w:hAnsi="Arial" w:cs="Arial"/>
          <w:color w:val="00B0F0"/>
          <w:sz w:val="28"/>
          <w:szCs w:val="28"/>
        </w:rPr>
        <w:t>Resultado final, tras seguir el algoritmo</w:t>
      </w:r>
    </w:p>
    <w:p w14:paraId="0404862E" w14:textId="77777777" w:rsidR="00A0070E" w:rsidRPr="00A0070E" w:rsidRDefault="00A0070E" w:rsidP="00A0070E">
      <w:pPr>
        <w:tabs>
          <w:tab w:val="center" w:pos="4419"/>
        </w:tabs>
        <w:jc w:val="right"/>
        <w:rPr>
          <w:rFonts w:ascii="Arial" w:hAnsi="Arial" w:cs="Arial"/>
          <w:color w:val="00B0F0"/>
          <w:sz w:val="28"/>
          <w:szCs w:val="28"/>
        </w:rPr>
      </w:pPr>
      <w:r w:rsidRPr="00A0070E">
        <w:rPr>
          <w:rFonts w:ascii="Arial" w:hAnsi="Arial" w:cs="Arial"/>
          <w:color w:val="00B0F0"/>
          <w:sz w:val="28"/>
          <w:szCs w:val="28"/>
        </w:rPr>
        <w:t>del ejercicio número 1.</w:t>
      </w:r>
    </w:p>
    <w:p w14:paraId="3C9C49DC" w14:textId="77777777" w:rsidR="00A0070E" w:rsidRDefault="00A0070E" w:rsidP="00A0070E">
      <w:pPr>
        <w:tabs>
          <w:tab w:val="center" w:pos="4419"/>
        </w:tabs>
        <w:jc w:val="right"/>
        <w:rPr>
          <w:rFonts w:ascii="Arial" w:hAnsi="Arial" w:cs="Arial"/>
          <w:color w:val="00B0F0"/>
          <w:sz w:val="28"/>
          <w:szCs w:val="28"/>
        </w:rPr>
      </w:pPr>
      <w:r w:rsidRPr="00A0070E">
        <w:rPr>
          <w:rFonts w:ascii="Arial" w:hAnsi="Arial" w:cs="Arial"/>
          <w:color w:val="00B0F0"/>
          <w:sz w:val="28"/>
          <w:szCs w:val="28"/>
        </w:rPr>
        <w:t>Se formó una estrella con 5 puntas.</w:t>
      </w:r>
    </w:p>
    <w:p w14:paraId="52CA4AC6" w14:textId="77777777" w:rsidR="00A0070E" w:rsidRPr="00A0070E" w:rsidRDefault="00A0070E" w:rsidP="00A0070E">
      <w:pPr>
        <w:rPr>
          <w:rFonts w:ascii="Arial" w:hAnsi="Arial" w:cs="Arial"/>
          <w:sz w:val="28"/>
          <w:szCs w:val="28"/>
        </w:rPr>
      </w:pPr>
    </w:p>
    <w:p w14:paraId="35A35D34" w14:textId="77777777" w:rsidR="00A0070E" w:rsidRPr="00A0070E" w:rsidRDefault="00A0070E" w:rsidP="00A0070E">
      <w:pPr>
        <w:rPr>
          <w:rFonts w:ascii="Arial" w:hAnsi="Arial" w:cs="Arial"/>
          <w:sz w:val="28"/>
          <w:szCs w:val="28"/>
        </w:rPr>
      </w:pPr>
    </w:p>
    <w:p w14:paraId="573B7479" w14:textId="77777777" w:rsidR="00A0070E" w:rsidRPr="00A0070E" w:rsidRDefault="00A0070E" w:rsidP="00A0070E">
      <w:pPr>
        <w:rPr>
          <w:rFonts w:ascii="Arial" w:hAnsi="Arial" w:cs="Arial"/>
          <w:sz w:val="28"/>
          <w:szCs w:val="28"/>
        </w:rPr>
      </w:pPr>
    </w:p>
    <w:p w14:paraId="1EF024F8" w14:textId="77777777" w:rsidR="00A0070E" w:rsidRPr="00A0070E" w:rsidRDefault="00A0070E" w:rsidP="00A0070E">
      <w:pPr>
        <w:rPr>
          <w:rFonts w:ascii="Arial" w:hAnsi="Arial" w:cs="Arial"/>
          <w:sz w:val="28"/>
          <w:szCs w:val="28"/>
        </w:rPr>
      </w:pPr>
    </w:p>
    <w:p w14:paraId="7DC6FDDB" w14:textId="77777777" w:rsidR="00A0070E" w:rsidRPr="00A0070E" w:rsidRDefault="00A0070E" w:rsidP="00A0070E">
      <w:pPr>
        <w:rPr>
          <w:rFonts w:ascii="Arial" w:hAnsi="Arial" w:cs="Arial"/>
          <w:sz w:val="28"/>
          <w:szCs w:val="28"/>
        </w:rPr>
      </w:pPr>
    </w:p>
    <w:p w14:paraId="5605AA80" w14:textId="77777777" w:rsidR="00A0070E" w:rsidRPr="00A0070E" w:rsidRDefault="00A0070E" w:rsidP="00A0070E">
      <w:pPr>
        <w:rPr>
          <w:rFonts w:ascii="Arial" w:hAnsi="Arial" w:cs="Arial"/>
          <w:sz w:val="28"/>
          <w:szCs w:val="28"/>
        </w:rPr>
      </w:pPr>
    </w:p>
    <w:p w14:paraId="326AD8BA" w14:textId="77777777" w:rsidR="00A0070E" w:rsidRPr="00A0070E" w:rsidRDefault="00A0070E" w:rsidP="00A0070E">
      <w:pPr>
        <w:rPr>
          <w:rFonts w:ascii="Arial" w:hAnsi="Arial" w:cs="Arial"/>
          <w:sz w:val="28"/>
          <w:szCs w:val="28"/>
        </w:rPr>
      </w:pPr>
      <w:r>
        <w:rPr>
          <w:noProof/>
        </w:rPr>
        <w:drawing>
          <wp:anchor distT="0" distB="0" distL="114300" distR="114300" simplePos="0" relativeHeight="251666432" behindDoc="1" locked="0" layoutInCell="1" allowOverlap="1" wp14:anchorId="3C3CB1A1" wp14:editId="7F77333E">
            <wp:simplePos x="0" y="0"/>
            <wp:positionH relativeFrom="column">
              <wp:posOffset>-385675</wp:posOffset>
            </wp:positionH>
            <wp:positionV relativeFrom="paragraph">
              <wp:posOffset>185015</wp:posOffset>
            </wp:positionV>
            <wp:extent cx="2621245" cy="3495535"/>
            <wp:effectExtent l="953" t="0" r="9207" b="9208"/>
            <wp:wrapNone/>
            <wp:docPr id="10" name="Imagen 10" descr="https://scontent.fmex1-1.fna.fbcdn.net/v/t1.15752-9/40492155_237907883574820_727886790760857600_n.jpg?_nc_cat=0&amp;oh=1645eca16eea7335f9dc5bb405d432ab&amp;oe=5C3797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fmex1-1.fna.fbcdn.net/v/t1.15752-9/40492155_237907883574820_727886790760857600_n.jpg?_nc_cat=0&amp;oh=1645eca16eea7335f9dc5bb405d432ab&amp;oe=5C37971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2629899" cy="3507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092472" w14:textId="77777777" w:rsidR="00A0070E" w:rsidRPr="00A0070E" w:rsidRDefault="00A0070E" w:rsidP="00A0070E">
      <w:pPr>
        <w:rPr>
          <w:rFonts w:ascii="Arial" w:hAnsi="Arial" w:cs="Arial"/>
          <w:sz w:val="28"/>
          <w:szCs w:val="28"/>
        </w:rPr>
      </w:pPr>
    </w:p>
    <w:p w14:paraId="21C81131" w14:textId="77777777" w:rsidR="00A0070E" w:rsidRDefault="00A0070E" w:rsidP="00A0070E">
      <w:pPr>
        <w:rPr>
          <w:rFonts w:ascii="Arial" w:hAnsi="Arial" w:cs="Arial"/>
          <w:sz w:val="28"/>
          <w:szCs w:val="28"/>
        </w:rPr>
      </w:pPr>
    </w:p>
    <w:p w14:paraId="13484E3C" w14:textId="77777777" w:rsidR="00A0070E" w:rsidRDefault="00A0070E" w:rsidP="00A0070E">
      <w:pPr>
        <w:tabs>
          <w:tab w:val="left" w:pos="1605"/>
        </w:tabs>
        <w:jc w:val="right"/>
        <w:rPr>
          <w:rFonts w:ascii="Arial" w:hAnsi="Arial" w:cs="Arial"/>
          <w:sz w:val="28"/>
          <w:szCs w:val="28"/>
        </w:rPr>
      </w:pPr>
      <w:r>
        <w:rPr>
          <w:rFonts w:ascii="Arial" w:hAnsi="Arial" w:cs="Arial"/>
          <w:sz w:val="28"/>
          <w:szCs w:val="28"/>
        </w:rPr>
        <w:tab/>
      </w:r>
    </w:p>
    <w:p w14:paraId="57EE0792" w14:textId="77777777" w:rsidR="00A0070E" w:rsidRPr="004A23F0" w:rsidRDefault="004A23F0" w:rsidP="00A0070E">
      <w:pPr>
        <w:tabs>
          <w:tab w:val="left" w:pos="1605"/>
        </w:tabs>
        <w:jc w:val="right"/>
        <w:rPr>
          <w:rFonts w:ascii="Arial" w:hAnsi="Arial" w:cs="Arial"/>
          <w:color w:val="7030A0"/>
          <w:sz w:val="28"/>
          <w:szCs w:val="28"/>
        </w:rPr>
      </w:pPr>
      <w:r w:rsidRPr="004A23F0">
        <w:rPr>
          <w:rFonts w:ascii="Arial" w:hAnsi="Arial" w:cs="Arial"/>
          <w:color w:val="7030A0"/>
          <w:sz w:val="28"/>
          <w:szCs w:val="28"/>
        </w:rPr>
        <w:t>Resultado del ejercicio 2 resuelto en clase</w:t>
      </w:r>
    </w:p>
    <w:p w14:paraId="61A55995" w14:textId="77777777" w:rsidR="004A23F0" w:rsidRPr="004A23F0" w:rsidRDefault="004A23F0" w:rsidP="00A0070E">
      <w:pPr>
        <w:tabs>
          <w:tab w:val="left" w:pos="1605"/>
        </w:tabs>
        <w:jc w:val="right"/>
        <w:rPr>
          <w:rFonts w:ascii="Arial" w:hAnsi="Arial" w:cs="Arial"/>
          <w:color w:val="7030A0"/>
          <w:sz w:val="28"/>
          <w:szCs w:val="28"/>
        </w:rPr>
      </w:pPr>
      <w:r w:rsidRPr="004A23F0">
        <w:rPr>
          <w:rFonts w:ascii="Arial" w:hAnsi="Arial" w:cs="Arial"/>
          <w:color w:val="7030A0"/>
          <w:sz w:val="28"/>
          <w:szCs w:val="28"/>
        </w:rPr>
        <w:t>con base al algoritmo, se formó una estrella</w:t>
      </w:r>
    </w:p>
    <w:p w14:paraId="1F6A9866" w14:textId="77777777" w:rsidR="004A23F0" w:rsidRDefault="004A23F0" w:rsidP="00A0070E">
      <w:pPr>
        <w:tabs>
          <w:tab w:val="left" w:pos="1605"/>
        </w:tabs>
        <w:jc w:val="right"/>
        <w:rPr>
          <w:rFonts w:ascii="Arial" w:hAnsi="Arial" w:cs="Arial"/>
          <w:color w:val="7030A0"/>
          <w:sz w:val="28"/>
          <w:szCs w:val="28"/>
        </w:rPr>
      </w:pPr>
      <w:r w:rsidRPr="004A23F0">
        <w:rPr>
          <w:rFonts w:ascii="Arial" w:hAnsi="Arial" w:cs="Arial"/>
          <w:color w:val="7030A0"/>
          <w:sz w:val="28"/>
          <w:szCs w:val="28"/>
        </w:rPr>
        <w:t xml:space="preserve">con 6 puntas. </w:t>
      </w:r>
    </w:p>
    <w:p w14:paraId="576550C7" w14:textId="77777777" w:rsidR="004A23F0" w:rsidRPr="004A23F0" w:rsidRDefault="004A23F0" w:rsidP="004A23F0">
      <w:pPr>
        <w:rPr>
          <w:rFonts w:ascii="Arial" w:hAnsi="Arial" w:cs="Arial"/>
          <w:sz w:val="28"/>
          <w:szCs w:val="28"/>
        </w:rPr>
      </w:pPr>
    </w:p>
    <w:p w14:paraId="64D8C652" w14:textId="77777777" w:rsidR="004A23F0" w:rsidRPr="004A23F0" w:rsidRDefault="004A23F0" w:rsidP="004A23F0">
      <w:pPr>
        <w:rPr>
          <w:rFonts w:ascii="Arial" w:hAnsi="Arial" w:cs="Arial"/>
          <w:sz w:val="28"/>
          <w:szCs w:val="28"/>
        </w:rPr>
      </w:pPr>
    </w:p>
    <w:p w14:paraId="6B3D246F" w14:textId="77777777" w:rsidR="004A23F0" w:rsidRPr="004A23F0" w:rsidRDefault="004A23F0" w:rsidP="004A23F0">
      <w:pPr>
        <w:rPr>
          <w:rFonts w:ascii="Arial" w:hAnsi="Arial" w:cs="Arial"/>
          <w:sz w:val="28"/>
          <w:szCs w:val="28"/>
        </w:rPr>
      </w:pPr>
    </w:p>
    <w:p w14:paraId="23AB9EB4" w14:textId="77777777" w:rsidR="004A23F0" w:rsidRPr="004A23F0" w:rsidRDefault="004A23F0" w:rsidP="004A23F0">
      <w:pPr>
        <w:rPr>
          <w:rFonts w:ascii="Arial" w:hAnsi="Arial" w:cs="Arial"/>
          <w:sz w:val="28"/>
          <w:szCs w:val="28"/>
        </w:rPr>
      </w:pPr>
    </w:p>
    <w:p w14:paraId="09F413EB" w14:textId="77777777" w:rsidR="004A23F0" w:rsidRPr="004A23F0" w:rsidRDefault="004A23F0" w:rsidP="004A23F0">
      <w:pPr>
        <w:rPr>
          <w:rFonts w:ascii="Arial" w:hAnsi="Arial" w:cs="Arial"/>
          <w:sz w:val="28"/>
          <w:szCs w:val="28"/>
        </w:rPr>
      </w:pPr>
    </w:p>
    <w:p w14:paraId="73ACDE82" w14:textId="77777777" w:rsidR="004A23F0" w:rsidRPr="004A23F0" w:rsidRDefault="004A23F0" w:rsidP="004A23F0">
      <w:pPr>
        <w:rPr>
          <w:rFonts w:ascii="Arial" w:hAnsi="Arial" w:cs="Arial"/>
          <w:sz w:val="28"/>
          <w:szCs w:val="28"/>
        </w:rPr>
      </w:pPr>
    </w:p>
    <w:p w14:paraId="49E10DA6" w14:textId="77777777" w:rsidR="004A23F0" w:rsidRPr="004A23F0" w:rsidRDefault="004A23F0" w:rsidP="004A23F0">
      <w:pPr>
        <w:rPr>
          <w:rFonts w:ascii="Arial" w:hAnsi="Arial" w:cs="Arial"/>
          <w:sz w:val="28"/>
          <w:szCs w:val="28"/>
        </w:rPr>
      </w:pPr>
    </w:p>
    <w:p w14:paraId="59D56CD9" w14:textId="77777777" w:rsidR="004A23F0" w:rsidRPr="004A23F0" w:rsidRDefault="004A23F0" w:rsidP="004A23F0">
      <w:pPr>
        <w:rPr>
          <w:rFonts w:ascii="Arial" w:hAnsi="Arial" w:cs="Arial"/>
          <w:sz w:val="28"/>
          <w:szCs w:val="28"/>
        </w:rPr>
      </w:pPr>
    </w:p>
    <w:p w14:paraId="6BBDAEF9" w14:textId="77777777" w:rsidR="004A23F0" w:rsidRPr="004A23F0" w:rsidRDefault="00856F84" w:rsidP="004A23F0">
      <w:pPr>
        <w:rPr>
          <w:rFonts w:ascii="Arial" w:hAnsi="Arial" w:cs="Arial"/>
          <w:sz w:val="28"/>
          <w:szCs w:val="28"/>
        </w:rPr>
      </w:pPr>
      <w:r>
        <w:rPr>
          <w:noProof/>
        </w:rPr>
        <w:drawing>
          <wp:anchor distT="0" distB="0" distL="114300" distR="114300" simplePos="0" relativeHeight="251671552" behindDoc="1" locked="0" layoutInCell="1" allowOverlap="1" wp14:anchorId="2E1BFA16" wp14:editId="0255F477">
            <wp:simplePos x="0" y="0"/>
            <wp:positionH relativeFrom="page">
              <wp:posOffset>323850</wp:posOffset>
            </wp:positionH>
            <wp:positionV relativeFrom="paragraph">
              <wp:posOffset>175895</wp:posOffset>
            </wp:positionV>
            <wp:extent cx="4076627" cy="1600200"/>
            <wp:effectExtent l="0" t="0" r="63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76627" cy="1600200"/>
                    </a:xfrm>
                    <a:prstGeom prst="rect">
                      <a:avLst/>
                    </a:prstGeom>
                    <a:noFill/>
                    <a:ln>
                      <a:noFill/>
                    </a:ln>
                  </pic:spPr>
                </pic:pic>
              </a:graphicData>
            </a:graphic>
          </wp:anchor>
        </w:drawing>
      </w:r>
    </w:p>
    <w:p w14:paraId="66EE871B" w14:textId="77777777" w:rsidR="004A23F0" w:rsidRDefault="004A23F0" w:rsidP="004A23F0">
      <w:pPr>
        <w:rPr>
          <w:rFonts w:ascii="Arial" w:hAnsi="Arial" w:cs="Arial"/>
          <w:sz w:val="28"/>
          <w:szCs w:val="28"/>
        </w:rPr>
      </w:pPr>
    </w:p>
    <w:p w14:paraId="67C2125D" w14:textId="77777777" w:rsidR="004A23F0" w:rsidRDefault="00856F84" w:rsidP="00856F84">
      <w:pPr>
        <w:tabs>
          <w:tab w:val="left" w:pos="5715"/>
        </w:tabs>
        <w:jc w:val="right"/>
        <w:rPr>
          <w:rFonts w:ascii="Arial" w:hAnsi="Arial" w:cs="Arial"/>
          <w:sz w:val="28"/>
          <w:szCs w:val="28"/>
        </w:rPr>
      </w:pPr>
      <w:r>
        <w:rPr>
          <w:rFonts w:ascii="Arial" w:hAnsi="Arial" w:cs="Arial"/>
          <w:sz w:val="28"/>
          <w:szCs w:val="28"/>
        </w:rPr>
        <w:tab/>
      </w:r>
      <w:r w:rsidRPr="00856F84">
        <w:rPr>
          <w:rFonts w:ascii="Arial" w:hAnsi="Arial" w:cs="Arial"/>
          <w:color w:val="FFC000"/>
          <w:sz w:val="28"/>
          <w:szCs w:val="28"/>
        </w:rPr>
        <w:t xml:space="preserve">Búsqueda de lo qué es un número factorial. </w:t>
      </w:r>
    </w:p>
    <w:p w14:paraId="1B4767C8" w14:textId="77777777" w:rsidR="004A23F0" w:rsidRDefault="004A23F0" w:rsidP="004A23F0">
      <w:pPr>
        <w:tabs>
          <w:tab w:val="left" w:pos="1530"/>
        </w:tabs>
        <w:rPr>
          <w:rFonts w:ascii="Arial" w:hAnsi="Arial" w:cs="Arial"/>
          <w:sz w:val="28"/>
          <w:szCs w:val="28"/>
        </w:rPr>
      </w:pPr>
      <w:r>
        <w:rPr>
          <w:rFonts w:ascii="Arial" w:hAnsi="Arial" w:cs="Arial"/>
          <w:sz w:val="28"/>
          <w:szCs w:val="28"/>
        </w:rPr>
        <w:tab/>
      </w:r>
    </w:p>
    <w:p w14:paraId="1D653003" w14:textId="77777777" w:rsidR="004A23F0" w:rsidRDefault="004A23F0" w:rsidP="004A23F0">
      <w:pPr>
        <w:tabs>
          <w:tab w:val="left" w:pos="1530"/>
        </w:tabs>
        <w:rPr>
          <w:rFonts w:ascii="Arial" w:hAnsi="Arial" w:cs="Arial"/>
          <w:sz w:val="28"/>
          <w:szCs w:val="28"/>
        </w:rPr>
      </w:pPr>
    </w:p>
    <w:p w14:paraId="4DEF9A16" w14:textId="77777777" w:rsidR="007878CB" w:rsidRDefault="007878CB" w:rsidP="004A23F0">
      <w:pPr>
        <w:tabs>
          <w:tab w:val="left" w:pos="1530"/>
        </w:tabs>
        <w:rPr>
          <w:rFonts w:ascii="Arial" w:hAnsi="Arial" w:cs="Arial"/>
          <w:sz w:val="28"/>
          <w:szCs w:val="28"/>
        </w:rPr>
      </w:pPr>
    </w:p>
    <w:p w14:paraId="7BF72444" w14:textId="77777777" w:rsidR="00856F84" w:rsidRDefault="00856F84" w:rsidP="004A23F0">
      <w:pPr>
        <w:tabs>
          <w:tab w:val="left" w:pos="1530"/>
        </w:tabs>
        <w:rPr>
          <w:rFonts w:ascii="Arial" w:hAnsi="Arial" w:cs="Arial"/>
          <w:b/>
          <w:sz w:val="32"/>
          <w:szCs w:val="32"/>
        </w:rPr>
      </w:pPr>
    </w:p>
    <w:p w14:paraId="53374295" w14:textId="77777777" w:rsidR="00856F84" w:rsidRDefault="00856F84" w:rsidP="004A23F0">
      <w:pPr>
        <w:tabs>
          <w:tab w:val="left" w:pos="1530"/>
        </w:tabs>
        <w:rPr>
          <w:rFonts w:ascii="Arial" w:hAnsi="Arial" w:cs="Arial"/>
          <w:b/>
          <w:sz w:val="32"/>
          <w:szCs w:val="32"/>
        </w:rPr>
      </w:pPr>
    </w:p>
    <w:p w14:paraId="0A022DF7" w14:textId="77777777" w:rsidR="00856F84" w:rsidRDefault="00856F84" w:rsidP="004A23F0">
      <w:pPr>
        <w:tabs>
          <w:tab w:val="left" w:pos="1530"/>
        </w:tabs>
        <w:rPr>
          <w:rFonts w:ascii="Arial" w:hAnsi="Arial" w:cs="Arial"/>
          <w:b/>
          <w:sz w:val="32"/>
          <w:szCs w:val="32"/>
        </w:rPr>
      </w:pPr>
    </w:p>
    <w:p w14:paraId="10AA1C6C" w14:textId="77777777" w:rsidR="00856F84" w:rsidRDefault="00856F84" w:rsidP="004A23F0">
      <w:pPr>
        <w:tabs>
          <w:tab w:val="left" w:pos="1530"/>
        </w:tabs>
        <w:rPr>
          <w:rFonts w:ascii="Arial" w:hAnsi="Arial" w:cs="Arial"/>
          <w:b/>
          <w:sz w:val="32"/>
          <w:szCs w:val="32"/>
        </w:rPr>
      </w:pPr>
    </w:p>
    <w:p w14:paraId="69111DD8" w14:textId="77777777" w:rsidR="00856F84" w:rsidRDefault="00856F84" w:rsidP="004A23F0">
      <w:pPr>
        <w:tabs>
          <w:tab w:val="left" w:pos="1530"/>
        </w:tabs>
        <w:rPr>
          <w:rFonts w:ascii="Arial" w:hAnsi="Arial" w:cs="Arial"/>
          <w:b/>
          <w:sz w:val="32"/>
          <w:szCs w:val="32"/>
        </w:rPr>
      </w:pPr>
    </w:p>
    <w:p w14:paraId="50B2D3AA" w14:textId="77777777" w:rsidR="00856F84" w:rsidRDefault="00856F84" w:rsidP="004A23F0">
      <w:pPr>
        <w:tabs>
          <w:tab w:val="left" w:pos="1530"/>
        </w:tabs>
        <w:rPr>
          <w:rFonts w:ascii="Arial" w:hAnsi="Arial" w:cs="Arial"/>
          <w:b/>
          <w:sz w:val="32"/>
          <w:szCs w:val="32"/>
        </w:rPr>
      </w:pPr>
    </w:p>
    <w:p w14:paraId="776F05AF" w14:textId="77777777" w:rsidR="004A23F0" w:rsidRDefault="001B044F" w:rsidP="004A23F0">
      <w:pPr>
        <w:tabs>
          <w:tab w:val="left" w:pos="1530"/>
        </w:tabs>
        <w:rPr>
          <w:rFonts w:ascii="Arial" w:hAnsi="Arial" w:cs="Arial"/>
          <w:b/>
          <w:sz w:val="32"/>
          <w:szCs w:val="32"/>
        </w:rPr>
      </w:pPr>
      <w:r>
        <w:rPr>
          <w:noProof/>
        </w:rPr>
        <w:lastRenderedPageBreak/>
        <w:drawing>
          <wp:anchor distT="0" distB="0" distL="114300" distR="114300" simplePos="0" relativeHeight="251667456" behindDoc="1" locked="0" layoutInCell="1" allowOverlap="1" wp14:anchorId="381F71B9" wp14:editId="295A85BF">
            <wp:simplePos x="0" y="0"/>
            <wp:positionH relativeFrom="column">
              <wp:posOffset>-1061085</wp:posOffset>
            </wp:positionH>
            <wp:positionV relativeFrom="paragraph">
              <wp:posOffset>262426</wp:posOffset>
            </wp:positionV>
            <wp:extent cx="4948148" cy="3714750"/>
            <wp:effectExtent l="0" t="0" r="508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48148" cy="3714750"/>
                    </a:xfrm>
                    <a:prstGeom prst="rect">
                      <a:avLst/>
                    </a:prstGeom>
                  </pic:spPr>
                </pic:pic>
              </a:graphicData>
            </a:graphic>
            <wp14:sizeRelH relativeFrom="margin">
              <wp14:pctWidth>0</wp14:pctWidth>
            </wp14:sizeRelH>
            <wp14:sizeRelV relativeFrom="margin">
              <wp14:pctHeight>0</wp14:pctHeight>
            </wp14:sizeRelV>
          </wp:anchor>
        </w:drawing>
      </w:r>
      <w:r w:rsidR="004A23F0" w:rsidRPr="004A23F0">
        <w:rPr>
          <w:rFonts w:ascii="Arial" w:hAnsi="Arial" w:cs="Arial"/>
          <w:b/>
          <w:sz w:val="32"/>
          <w:szCs w:val="32"/>
        </w:rPr>
        <w:t xml:space="preserve">EJERCICIOS DE TAREA: </w:t>
      </w:r>
    </w:p>
    <w:p w14:paraId="7939FE1C" w14:textId="77777777" w:rsidR="004A23F0" w:rsidRPr="004A23F0" w:rsidRDefault="004A23F0" w:rsidP="004A23F0">
      <w:pPr>
        <w:tabs>
          <w:tab w:val="left" w:pos="1530"/>
        </w:tabs>
        <w:rPr>
          <w:rFonts w:ascii="Arial" w:hAnsi="Arial" w:cs="Arial"/>
          <w:b/>
          <w:sz w:val="32"/>
          <w:szCs w:val="32"/>
        </w:rPr>
      </w:pPr>
    </w:p>
    <w:p w14:paraId="40D67BF9" w14:textId="77777777" w:rsidR="00FA3231" w:rsidRDefault="001B044F" w:rsidP="001B044F">
      <w:pPr>
        <w:pStyle w:val="Prrafodelista"/>
        <w:tabs>
          <w:tab w:val="left" w:pos="7560"/>
        </w:tabs>
        <w:jc w:val="right"/>
        <w:rPr>
          <w:rFonts w:ascii="Arial" w:hAnsi="Arial" w:cs="Arial"/>
          <w:color w:val="002060"/>
          <w:szCs w:val="24"/>
        </w:rPr>
      </w:pPr>
      <w:r>
        <w:rPr>
          <w:rFonts w:ascii="Arial" w:hAnsi="Arial" w:cs="Arial"/>
          <w:sz w:val="28"/>
          <w:szCs w:val="28"/>
        </w:rPr>
        <w:tab/>
      </w:r>
      <w:r w:rsidRPr="001B044F">
        <w:rPr>
          <w:rFonts w:ascii="Arial" w:hAnsi="Arial" w:cs="Arial"/>
          <w:color w:val="002060"/>
          <w:szCs w:val="24"/>
        </w:rPr>
        <w:t>Realización del algoritmo para este primer problema.</w:t>
      </w:r>
    </w:p>
    <w:p w14:paraId="7F5EC669" w14:textId="77777777" w:rsidR="00FA3231" w:rsidRPr="00FA3231" w:rsidRDefault="00FA3231" w:rsidP="00FA3231"/>
    <w:p w14:paraId="71EEAADE" w14:textId="77777777" w:rsidR="00FA3231" w:rsidRPr="00FA3231" w:rsidRDefault="00FA3231" w:rsidP="00FA3231"/>
    <w:p w14:paraId="6C1E093F" w14:textId="77777777" w:rsidR="00FA3231" w:rsidRPr="00FA3231" w:rsidRDefault="00FA3231" w:rsidP="00FA3231"/>
    <w:p w14:paraId="5755A6CD" w14:textId="77777777" w:rsidR="00FA3231" w:rsidRPr="00FA3231" w:rsidRDefault="00FA3231" w:rsidP="00FA3231"/>
    <w:p w14:paraId="0BECFC7D" w14:textId="77777777" w:rsidR="00FA3231" w:rsidRPr="00FA3231" w:rsidRDefault="00FA3231" w:rsidP="00FA3231"/>
    <w:p w14:paraId="1D9EFE1C" w14:textId="77777777" w:rsidR="00FA3231" w:rsidRPr="00FA3231" w:rsidRDefault="00FA3231" w:rsidP="00FA3231"/>
    <w:p w14:paraId="77874293" w14:textId="77777777" w:rsidR="00FA3231" w:rsidRPr="00FA3231" w:rsidRDefault="00FA3231" w:rsidP="00FA3231"/>
    <w:p w14:paraId="1B11E968" w14:textId="77777777" w:rsidR="00FA3231" w:rsidRPr="00FA3231" w:rsidRDefault="00FA3231" w:rsidP="00FA3231"/>
    <w:p w14:paraId="1933F2C1" w14:textId="77777777" w:rsidR="00FA3231" w:rsidRPr="00FA3231" w:rsidRDefault="00FA3231" w:rsidP="00FA3231"/>
    <w:p w14:paraId="78F4A3E3" w14:textId="77777777" w:rsidR="00FA3231" w:rsidRPr="00FA3231" w:rsidRDefault="00FA3231" w:rsidP="00FA3231"/>
    <w:p w14:paraId="5C402A22" w14:textId="77777777" w:rsidR="00FA3231" w:rsidRPr="00FA3231" w:rsidRDefault="00FA3231" w:rsidP="00FA3231"/>
    <w:p w14:paraId="249D3F22" w14:textId="77777777" w:rsidR="00FA3231" w:rsidRPr="00FA3231" w:rsidRDefault="00FA3231" w:rsidP="00FA3231"/>
    <w:p w14:paraId="3F8BBA97" w14:textId="77777777" w:rsidR="00FA3231" w:rsidRPr="00FA3231" w:rsidRDefault="00FA3231" w:rsidP="00FA3231"/>
    <w:p w14:paraId="6E821861" w14:textId="77777777" w:rsidR="00FA3231" w:rsidRPr="00FA3231" w:rsidRDefault="00FA3231" w:rsidP="00FA3231"/>
    <w:p w14:paraId="0FEE462A" w14:textId="77777777" w:rsidR="00FA3231" w:rsidRPr="00FA3231" w:rsidRDefault="00FA3231" w:rsidP="00FA3231"/>
    <w:p w14:paraId="430675BA" w14:textId="77777777" w:rsidR="00FA3231" w:rsidRDefault="00FA3231" w:rsidP="00FA3231"/>
    <w:p w14:paraId="69DF2A73" w14:textId="77777777" w:rsidR="00FA3231" w:rsidRPr="00FA3231" w:rsidRDefault="00FA3231" w:rsidP="00FA3231"/>
    <w:p w14:paraId="316C5B5D" w14:textId="77777777" w:rsidR="00FA3231" w:rsidRDefault="00FA3231" w:rsidP="00FA3231">
      <w:r>
        <w:rPr>
          <w:noProof/>
        </w:rPr>
        <w:drawing>
          <wp:anchor distT="0" distB="0" distL="114300" distR="114300" simplePos="0" relativeHeight="251668480" behindDoc="1" locked="0" layoutInCell="1" allowOverlap="1" wp14:anchorId="3D44EA62" wp14:editId="17E078F0">
            <wp:simplePos x="0" y="0"/>
            <wp:positionH relativeFrom="column">
              <wp:posOffset>-1261110</wp:posOffset>
            </wp:positionH>
            <wp:positionV relativeFrom="paragraph">
              <wp:posOffset>294641</wp:posOffset>
            </wp:positionV>
            <wp:extent cx="4772127" cy="2933700"/>
            <wp:effectExtent l="0" t="0" r="952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10035"/>
                    <a:stretch/>
                  </pic:blipFill>
                  <pic:spPr bwMode="auto">
                    <a:xfrm>
                      <a:off x="0" y="0"/>
                      <a:ext cx="4784539" cy="29413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F9D39B" w14:textId="77777777" w:rsidR="00FA3231" w:rsidRDefault="00FA3231" w:rsidP="00FA3231"/>
    <w:p w14:paraId="1F37AC77" w14:textId="77777777" w:rsidR="001B044F" w:rsidRDefault="00FA3231" w:rsidP="00FA3231">
      <w:pPr>
        <w:tabs>
          <w:tab w:val="left" w:pos="6660"/>
        </w:tabs>
      </w:pPr>
      <w:r>
        <w:tab/>
      </w:r>
    </w:p>
    <w:p w14:paraId="35E00BD3" w14:textId="77777777" w:rsidR="00FA3231" w:rsidRDefault="00FA3231" w:rsidP="00FA3231">
      <w:pPr>
        <w:tabs>
          <w:tab w:val="left" w:pos="6660"/>
        </w:tabs>
      </w:pPr>
    </w:p>
    <w:p w14:paraId="6F327923" w14:textId="77777777" w:rsidR="00FA3231" w:rsidRPr="00FA3231" w:rsidRDefault="00FA3231" w:rsidP="00FA3231">
      <w:pPr>
        <w:tabs>
          <w:tab w:val="left" w:pos="6660"/>
        </w:tabs>
        <w:jc w:val="right"/>
        <w:rPr>
          <w:color w:val="33CCCC"/>
        </w:rPr>
      </w:pPr>
      <w:r>
        <w:tab/>
      </w:r>
      <w:r w:rsidRPr="00FA3231">
        <w:rPr>
          <w:color w:val="33CCCC"/>
        </w:rPr>
        <w:t>Resolución al segundo problema con su respectivo análisis</w:t>
      </w:r>
    </w:p>
    <w:p w14:paraId="7E5E2B99" w14:textId="77777777" w:rsidR="00FA3231" w:rsidRDefault="00FA3231" w:rsidP="00FA3231">
      <w:pPr>
        <w:tabs>
          <w:tab w:val="left" w:pos="6660"/>
        </w:tabs>
        <w:jc w:val="right"/>
        <w:rPr>
          <w:color w:val="33CCCC"/>
        </w:rPr>
      </w:pPr>
      <w:r w:rsidRPr="00FA3231">
        <w:rPr>
          <w:color w:val="33CCCC"/>
        </w:rPr>
        <w:t>y pruebas de escritorio.</w:t>
      </w:r>
    </w:p>
    <w:p w14:paraId="7DBB7E65" w14:textId="77777777" w:rsidR="00FA3231" w:rsidRPr="00FA3231" w:rsidRDefault="00FA3231" w:rsidP="00FA3231"/>
    <w:p w14:paraId="1CECE599" w14:textId="77777777" w:rsidR="00FA3231" w:rsidRPr="00FA3231" w:rsidRDefault="00FA3231" w:rsidP="00FA3231"/>
    <w:p w14:paraId="4730F0A1" w14:textId="77777777" w:rsidR="00FA3231" w:rsidRPr="00FA3231" w:rsidRDefault="00FA3231" w:rsidP="00FA3231"/>
    <w:p w14:paraId="3B8C265B" w14:textId="77777777" w:rsidR="00FA3231" w:rsidRPr="00FA3231" w:rsidRDefault="00FA3231" w:rsidP="00FA3231"/>
    <w:p w14:paraId="0AA8510C" w14:textId="77777777" w:rsidR="00FA3231" w:rsidRPr="00FA3231" w:rsidRDefault="00FA3231" w:rsidP="00FA3231"/>
    <w:p w14:paraId="7639E09E" w14:textId="77777777" w:rsidR="00FA3231" w:rsidRPr="00FA3231" w:rsidRDefault="00FA3231" w:rsidP="00FA3231"/>
    <w:p w14:paraId="256B147F" w14:textId="77777777" w:rsidR="00FA3231" w:rsidRPr="00FA3231" w:rsidRDefault="00FA3231" w:rsidP="00FA3231"/>
    <w:p w14:paraId="17FE12CC" w14:textId="77777777" w:rsidR="00FA3231" w:rsidRPr="00FA3231" w:rsidRDefault="00FA3231" w:rsidP="00FA3231"/>
    <w:p w14:paraId="0923DA9A" w14:textId="77777777" w:rsidR="00FA3231" w:rsidRPr="00FA3231" w:rsidRDefault="00FA3231" w:rsidP="00FA3231"/>
    <w:p w14:paraId="3F860C27" w14:textId="77777777" w:rsidR="00FA3231" w:rsidRPr="00FA3231" w:rsidRDefault="00FA3231" w:rsidP="00FA3231"/>
    <w:p w14:paraId="148D1594" w14:textId="77777777" w:rsidR="00FA3231" w:rsidRPr="00FA3231" w:rsidRDefault="00FA3231" w:rsidP="00FA3231"/>
    <w:p w14:paraId="03818757" w14:textId="77777777" w:rsidR="00FA3231" w:rsidRPr="00FA3231" w:rsidRDefault="00FA3231" w:rsidP="00FA3231"/>
    <w:p w14:paraId="1B31CD67" w14:textId="77777777" w:rsidR="00FA3231" w:rsidRDefault="00FA3231" w:rsidP="00FA3231"/>
    <w:p w14:paraId="60A1B61E" w14:textId="77777777" w:rsidR="00FA3231" w:rsidRDefault="00FA3231" w:rsidP="00FA3231"/>
    <w:p w14:paraId="36D4849A" w14:textId="77777777" w:rsidR="00FA3231" w:rsidRDefault="00FA3231" w:rsidP="00FA3231">
      <w:pPr>
        <w:tabs>
          <w:tab w:val="left" w:pos="1365"/>
        </w:tabs>
      </w:pPr>
      <w:r>
        <w:tab/>
      </w:r>
    </w:p>
    <w:p w14:paraId="11EFCA69" w14:textId="77777777" w:rsidR="00FA3231" w:rsidRDefault="00FA3231" w:rsidP="00FA3231">
      <w:pPr>
        <w:tabs>
          <w:tab w:val="left" w:pos="1365"/>
        </w:tabs>
      </w:pPr>
    </w:p>
    <w:p w14:paraId="3734D60B" w14:textId="77777777" w:rsidR="00FA3231" w:rsidRDefault="00FA3231" w:rsidP="00FA3231">
      <w:pPr>
        <w:tabs>
          <w:tab w:val="left" w:pos="1365"/>
        </w:tabs>
      </w:pPr>
    </w:p>
    <w:p w14:paraId="01042ACF" w14:textId="77777777" w:rsidR="000B045F" w:rsidRDefault="000B045F" w:rsidP="00FA3231">
      <w:pPr>
        <w:tabs>
          <w:tab w:val="left" w:pos="1365"/>
        </w:tabs>
      </w:pPr>
    </w:p>
    <w:p w14:paraId="17EAED44" w14:textId="77777777" w:rsidR="000B045F" w:rsidRPr="00226E59" w:rsidRDefault="000B045F" w:rsidP="000B045F">
      <w:pPr>
        <w:tabs>
          <w:tab w:val="left" w:pos="5370"/>
        </w:tabs>
        <w:jc w:val="right"/>
        <w:rPr>
          <w:color w:val="1F3864" w:themeColor="accent1" w:themeShade="80"/>
        </w:rPr>
      </w:pPr>
      <w:r>
        <w:rPr>
          <w:noProof/>
        </w:rPr>
        <w:lastRenderedPageBreak/>
        <w:drawing>
          <wp:anchor distT="0" distB="0" distL="114300" distR="114300" simplePos="0" relativeHeight="251669504" behindDoc="1" locked="0" layoutInCell="1" allowOverlap="1" wp14:anchorId="198C3FAB" wp14:editId="34734A9B">
            <wp:simplePos x="0" y="0"/>
            <wp:positionH relativeFrom="page">
              <wp:align>left</wp:align>
            </wp:positionH>
            <wp:positionV relativeFrom="paragraph">
              <wp:posOffset>-175895</wp:posOffset>
            </wp:positionV>
            <wp:extent cx="4143375" cy="2547065"/>
            <wp:effectExtent l="0" t="0" r="0" b="571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43375" cy="2547065"/>
                    </a:xfrm>
                    <a:prstGeom prst="rect">
                      <a:avLst/>
                    </a:prstGeom>
                  </pic:spPr>
                </pic:pic>
              </a:graphicData>
            </a:graphic>
            <wp14:sizeRelH relativeFrom="margin">
              <wp14:pctWidth>0</wp14:pctWidth>
            </wp14:sizeRelH>
            <wp14:sizeRelV relativeFrom="margin">
              <wp14:pctHeight>0</wp14:pctHeight>
            </wp14:sizeRelV>
          </wp:anchor>
        </w:drawing>
      </w:r>
      <w:r>
        <w:tab/>
      </w:r>
      <w:r w:rsidRPr="00226E59">
        <w:rPr>
          <w:color w:val="1F3864" w:themeColor="accent1" w:themeShade="80"/>
        </w:rPr>
        <w:t>Resolución del tercer problema con su respectivo algoritmo y prueba de escritorio.</w:t>
      </w:r>
    </w:p>
    <w:p w14:paraId="2A9D07AC" w14:textId="77777777" w:rsidR="000B045F" w:rsidRDefault="000B045F" w:rsidP="000B045F">
      <w:pPr>
        <w:tabs>
          <w:tab w:val="left" w:pos="5370"/>
        </w:tabs>
        <w:jc w:val="right"/>
      </w:pPr>
    </w:p>
    <w:p w14:paraId="653C18C7" w14:textId="77777777" w:rsidR="00FA3231" w:rsidRDefault="00FA3231" w:rsidP="00FA3231">
      <w:pPr>
        <w:tabs>
          <w:tab w:val="left" w:pos="1365"/>
        </w:tabs>
      </w:pPr>
    </w:p>
    <w:p w14:paraId="4D8F70D5" w14:textId="77777777" w:rsidR="000B045F" w:rsidRDefault="000B045F" w:rsidP="00FA3231">
      <w:pPr>
        <w:tabs>
          <w:tab w:val="left" w:pos="1365"/>
        </w:tabs>
      </w:pPr>
    </w:p>
    <w:p w14:paraId="12E87825" w14:textId="77777777" w:rsidR="000B045F" w:rsidRPr="000B045F" w:rsidRDefault="000B045F" w:rsidP="000B045F"/>
    <w:p w14:paraId="7B55D1F8" w14:textId="77777777" w:rsidR="000B045F" w:rsidRPr="000B045F" w:rsidRDefault="000B045F" w:rsidP="000B045F"/>
    <w:p w14:paraId="26650F95" w14:textId="77777777" w:rsidR="000B045F" w:rsidRPr="000B045F" w:rsidRDefault="000B045F" w:rsidP="000B045F"/>
    <w:p w14:paraId="0E137D9B" w14:textId="77777777" w:rsidR="000B045F" w:rsidRPr="000B045F" w:rsidRDefault="000B045F" w:rsidP="000B045F"/>
    <w:p w14:paraId="1CC658CF" w14:textId="77777777" w:rsidR="000B045F" w:rsidRPr="000B045F" w:rsidRDefault="000B045F" w:rsidP="000B045F"/>
    <w:p w14:paraId="0049CB34" w14:textId="77777777" w:rsidR="000B045F" w:rsidRPr="000B045F" w:rsidRDefault="000B045F" w:rsidP="000B045F"/>
    <w:p w14:paraId="2A0540BD" w14:textId="77777777" w:rsidR="000B045F" w:rsidRPr="000B045F" w:rsidRDefault="000B045F" w:rsidP="000B045F"/>
    <w:p w14:paraId="26916B01" w14:textId="77777777" w:rsidR="000B045F" w:rsidRDefault="000B045F" w:rsidP="000B045F"/>
    <w:p w14:paraId="33C2CD25" w14:textId="77777777" w:rsidR="000B045F" w:rsidRDefault="000B045F" w:rsidP="000B045F"/>
    <w:p w14:paraId="5344DEBB" w14:textId="77777777" w:rsidR="000B045F" w:rsidRDefault="00226E59" w:rsidP="000B045F">
      <w:r>
        <w:rPr>
          <w:noProof/>
        </w:rPr>
        <w:drawing>
          <wp:anchor distT="0" distB="0" distL="114300" distR="114300" simplePos="0" relativeHeight="251670528" behindDoc="1" locked="0" layoutInCell="1" allowOverlap="1" wp14:anchorId="7BC77AB9" wp14:editId="2EBC1022">
            <wp:simplePos x="0" y="0"/>
            <wp:positionH relativeFrom="column">
              <wp:posOffset>-1070610</wp:posOffset>
            </wp:positionH>
            <wp:positionV relativeFrom="paragraph">
              <wp:posOffset>304165</wp:posOffset>
            </wp:positionV>
            <wp:extent cx="4733925" cy="2751547"/>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33925" cy="2751547"/>
                    </a:xfrm>
                    <a:prstGeom prst="rect">
                      <a:avLst/>
                    </a:prstGeom>
                  </pic:spPr>
                </pic:pic>
              </a:graphicData>
            </a:graphic>
          </wp:anchor>
        </w:drawing>
      </w:r>
    </w:p>
    <w:p w14:paraId="1421810E" w14:textId="77777777" w:rsidR="000B045F" w:rsidRPr="00226E59" w:rsidRDefault="000B045F" w:rsidP="000B045F">
      <w:pPr>
        <w:rPr>
          <w:rFonts w:ascii="Arial" w:hAnsi="Arial" w:cs="Arial"/>
          <w:color w:val="FFCC99"/>
        </w:rPr>
      </w:pPr>
    </w:p>
    <w:p w14:paraId="6460B6BF" w14:textId="77777777" w:rsidR="000B045F" w:rsidRPr="00226E59" w:rsidRDefault="000B045F" w:rsidP="00226E59">
      <w:pPr>
        <w:jc w:val="right"/>
        <w:rPr>
          <w:rFonts w:ascii="Arial" w:hAnsi="Arial" w:cs="Arial"/>
          <w:color w:val="FF00FF"/>
        </w:rPr>
      </w:pPr>
    </w:p>
    <w:p w14:paraId="6D4FB438" w14:textId="77777777" w:rsidR="00226E59" w:rsidRPr="00226E59" w:rsidRDefault="00226E59" w:rsidP="00226E59">
      <w:pPr>
        <w:jc w:val="right"/>
        <w:rPr>
          <w:rFonts w:ascii="Arial" w:hAnsi="Arial" w:cs="Arial"/>
          <w:color w:val="FF00FF"/>
        </w:rPr>
      </w:pPr>
      <w:r w:rsidRPr="00226E59">
        <w:rPr>
          <w:rFonts w:ascii="Arial" w:hAnsi="Arial" w:cs="Arial"/>
          <w:color w:val="FF00FF"/>
        </w:rPr>
        <w:t>Resolución del cuarto problema con su algoritmo</w:t>
      </w:r>
    </w:p>
    <w:p w14:paraId="25C1CBB2" w14:textId="77777777" w:rsidR="007878CB" w:rsidRDefault="00226E59" w:rsidP="00226E59">
      <w:pPr>
        <w:jc w:val="right"/>
        <w:rPr>
          <w:rFonts w:ascii="Arial" w:hAnsi="Arial" w:cs="Arial"/>
          <w:color w:val="FF00FF"/>
        </w:rPr>
      </w:pPr>
      <w:r w:rsidRPr="00226E59">
        <w:rPr>
          <w:rFonts w:ascii="Arial" w:hAnsi="Arial" w:cs="Arial"/>
          <w:color w:val="FF00FF"/>
        </w:rPr>
        <w:t xml:space="preserve">  su prueba de escritorio. </w:t>
      </w:r>
    </w:p>
    <w:p w14:paraId="16B02F2D" w14:textId="77777777" w:rsidR="007878CB" w:rsidRPr="007878CB" w:rsidRDefault="007878CB" w:rsidP="007878CB">
      <w:pPr>
        <w:rPr>
          <w:rFonts w:ascii="Arial" w:hAnsi="Arial" w:cs="Arial"/>
        </w:rPr>
      </w:pPr>
    </w:p>
    <w:p w14:paraId="000E9E14" w14:textId="77777777" w:rsidR="007878CB" w:rsidRPr="007878CB" w:rsidRDefault="007878CB" w:rsidP="007878CB">
      <w:pPr>
        <w:rPr>
          <w:rFonts w:ascii="Arial" w:hAnsi="Arial" w:cs="Arial"/>
        </w:rPr>
      </w:pPr>
    </w:p>
    <w:p w14:paraId="4BD318BE" w14:textId="77777777" w:rsidR="007878CB" w:rsidRPr="007878CB" w:rsidRDefault="007878CB" w:rsidP="007878CB">
      <w:pPr>
        <w:rPr>
          <w:rFonts w:ascii="Arial" w:hAnsi="Arial" w:cs="Arial"/>
        </w:rPr>
      </w:pPr>
    </w:p>
    <w:p w14:paraId="7C6902B1" w14:textId="77777777" w:rsidR="007878CB" w:rsidRPr="007878CB" w:rsidRDefault="007878CB" w:rsidP="007878CB">
      <w:pPr>
        <w:rPr>
          <w:rFonts w:ascii="Arial" w:hAnsi="Arial" w:cs="Arial"/>
        </w:rPr>
      </w:pPr>
    </w:p>
    <w:p w14:paraId="63994DB0" w14:textId="77777777" w:rsidR="007878CB" w:rsidRPr="007878CB" w:rsidRDefault="007878CB" w:rsidP="007878CB">
      <w:pPr>
        <w:rPr>
          <w:rFonts w:ascii="Arial" w:hAnsi="Arial" w:cs="Arial"/>
        </w:rPr>
      </w:pPr>
    </w:p>
    <w:p w14:paraId="0B464FDA" w14:textId="77777777" w:rsidR="007878CB" w:rsidRPr="007878CB" w:rsidRDefault="007878CB" w:rsidP="007878CB">
      <w:pPr>
        <w:rPr>
          <w:rFonts w:ascii="Arial" w:hAnsi="Arial" w:cs="Arial"/>
        </w:rPr>
      </w:pPr>
    </w:p>
    <w:p w14:paraId="23721BCA" w14:textId="77777777" w:rsidR="007878CB" w:rsidRPr="007878CB" w:rsidRDefault="007878CB" w:rsidP="007878CB">
      <w:pPr>
        <w:rPr>
          <w:rFonts w:ascii="Arial" w:hAnsi="Arial" w:cs="Arial"/>
        </w:rPr>
      </w:pPr>
    </w:p>
    <w:p w14:paraId="6BA0D3B2" w14:textId="77777777" w:rsidR="007878CB" w:rsidRPr="007878CB" w:rsidRDefault="007878CB" w:rsidP="007878CB">
      <w:pPr>
        <w:rPr>
          <w:rFonts w:ascii="Arial" w:hAnsi="Arial" w:cs="Arial"/>
        </w:rPr>
      </w:pPr>
    </w:p>
    <w:p w14:paraId="13E6402A" w14:textId="77777777" w:rsidR="007878CB" w:rsidRPr="007878CB" w:rsidRDefault="007878CB" w:rsidP="007878CB">
      <w:pPr>
        <w:rPr>
          <w:rFonts w:ascii="Arial" w:hAnsi="Arial" w:cs="Arial"/>
        </w:rPr>
      </w:pPr>
    </w:p>
    <w:p w14:paraId="03383F56" w14:textId="77777777" w:rsidR="007878CB" w:rsidRPr="007878CB" w:rsidRDefault="007878CB" w:rsidP="007878CB">
      <w:pPr>
        <w:rPr>
          <w:rFonts w:ascii="Arial" w:hAnsi="Arial" w:cs="Arial"/>
        </w:rPr>
      </w:pPr>
    </w:p>
    <w:p w14:paraId="1FE282F0" w14:textId="77777777" w:rsidR="007878CB" w:rsidRPr="007878CB" w:rsidRDefault="007878CB" w:rsidP="007878CB">
      <w:pPr>
        <w:rPr>
          <w:rFonts w:ascii="Arial" w:hAnsi="Arial" w:cs="Arial"/>
        </w:rPr>
      </w:pPr>
    </w:p>
    <w:p w14:paraId="4FC5E99C" w14:textId="77777777" w:rsidR="007878CB" w:rsidRPr="007878CB" w:rsidRDefault="007878CB" w:rsidP="007878CB">
      <w:pPr>
        <w:rPr>
          <w:rFonts w:ascii="Arial" w:hAnsi="Arial" w:cs="Arial"/>
        </w:rPr>
      </w:pPr>
    </w:p>
    <w:p w14:paraId="769FEDE5" w14:textId="77777777" w:rsidR="007878CB" w:rsidRPr="007878CB" w:rsidRDefault="007878CB" w:rsidP="007878CB">
      <w:pPr>
        <w:rPr>
          <w:rFonts w:ascii="Arial" w:hAnsi="Arial" w:cs="Arial"/>
        </w:rPr>
      </w:pPr>
    </w:p>
    <w:p w14:paraId="70765D6E" w14:textId="77777777" w:rsidR="007878CB" w:rsidRPr="007878CB" w:rsidRDefault="007878CB" w:rsidP="007878CB">
      <w:pPr>
        <w:rPr>
          <w:rFonts w:ascii="Arial" w:hAnsi="Arial" w:cs="Arial"/>
        </w:rPr>
      </w:pPr>
    </w:p>
    <w:p w14:paraId="07EB2CE4" w14:textId="77777777" w:rsidR="007878CB" w:rsidRPr="007878CB" w:rsidRDefault="007878CB" w:rsidP="007878CB">
      <w:pPr>
        <w:rPr>
          <w:rFonts w:ascii="Arial" w:hAnsi="Arial" w:cs="Arial"/>
          <w:b/>
          <w:sz w:val="28"/>
          <w:szCs w:val="28"/>
        </w:rPr>
      </w:pPr>
      <w:r w:rsidRPr="007878CB">
        <w:rPr>
          <w:rFonts w:ascii="Arial" w:hAnsi="Arial" w:cs="Arial"/>
          <w:b/>
          <w:sz w:val="28"/>
          <w:szCs w:val="28"/>
        </w:rPr>
        <w:t xml:space="preserve">CONCLUSIONES: </w:t>
      </w:r>
    </w:p>
    <w:p w14:paraId="6425D7E7" w14:textId="77777777" w:rsidR="00226E59" w:rsidRDefault="007878CB" w:rsidP="007878CB">
      <w:pPr>
        <w:pStyle w:val="Prrafodelista"/>
        <w:numPr>
          <w:ilvl w:val="0"/>
          <w:numId w:val="3"/>
        </w:numPr>
        <w:rPr>
          <w:rFonts w:ascii="Arial" w:hAnsi="Arial" w:cs="Arial"/>
        </w:rPr>
      </w:pPr>
      <w:r>
        <w:rPr>
          <w:rFonts w:ascii="Arial" w:hAnsi="Arial" w:cs="Arial"/>
        </w:rPr>
        <w:t>Realmente me resultó una práctica un poco compleja dado que al principio me costó organizar los algoritmos para cada problema.</w:t>
      </w:r>
    </w:p>
    <w:p w14:paraId="1AD8B826" w14:textId="77777777" w:rsidR="007878CB" w:rsidRDefault="007878CB" w:rsidP="007878CB">
      <w:pPr>
        <w:pStyle w:val="Prrafodelista"/>
        <w:numPr>
          <w:ilvl w:val="0"/>
          <w:numId w:val="3"/>
        </w:numPr>
        <w:rPr>
          <w:rFonts w:ascii="Arial" w:hAnsi="Arial" w:cs="Arial"/>
        </w:rPr>
      </w:pPr>
      <w:r>
        <w:rPr>
          <w:rFonts w:ascii="Arial" w:hAnsi="Arial" w:cs="Arial"/>
        </w:rPr>
        <w:t>También no pude resolver el último ejercicio, por más que traté en encontrar una forma para poder resolverlo.</w:t>
      </w:r>
    </w:p>
    <w:p w14:paraId="071D4D9E" w14:textId="77777777" w:rsidR="007878CB" w:rsidRDefault="007878CB" w:rsidP="007878CB">
      <w:pPr>
        <w:pStyle w:val="Prrafodelista"/>
        <w:numPr>
          <w:ilvl w:val="0"/>
          <w:numId w:val="3"/>
        </w:numPr>
        <w:rPr>
          <w:rFonts w:ascii="Arial" w:hAnsi="Arial" w:cs="Arial"/>
        </w:rPr>
      </w:pPr>
      <w:r>
        <w:rPr>
          <w:rFonts w:ascii="Arial" w:hAnsi="Arial" w:cs="Arial"/>
        </w:rPr>
        <w:t xml:space="preserve">Por último puedo decir que con esta práctica aprendí y reforcé la construcción de un algoritmo. </w:t>
      </w:r>
    </w:p>
    <w:p w14:paraId="0A3768A3" w14:textId="77777777" w:rsidR="007878CB" w:rsidRDefault="007878CB" w:rsidP="007878CB">
      <w:pPr>
        <w:pStyle w:val="Prrafodelista"/>
        <w:rPr>
          <w:rFonts w:ascii="Arial" w:hAnsi="Arial" w:cs="Arial"/>
        </w:rPr>
      </w:pPr>
    </w:p>
    <w:p w14:paraId="0AB5FE93" w14:textId="77777777" w:rsidR="007878CB" w:rsidRDefault="007878CB" w:rsidP="007878CB">
      <w:pPr>
        <w:pStyle w:val="Prrafodelista"/>
        <w:rPr>
          <w:rFonts w:ascii="Arial" w:hAnsi="Arial" w:cs="Arial"/>
          <w:b/>
        </w:rPr>
      </w:pPr>
      <w:r w:rsidRPr="007878CB">
        <w:rPr>
          <w:rFonts w:ascii="Arial" w:hAnsi="Arial" w:cs="Arial"/>
          <w:b/>
        </w:rPr>
        <w:t xml:space="preserve">BIBLIOGRAFÍA: </w:t>
      </w:r>
    </w:p>
    <w:p w14:paraId="02F3FA37" w14:textId="77777777" w:rsidR="007878CB" w:rsidRPr="007878CB" w:rsidRDefault="007878CB" w:rsidP="007878CB">
      <w:pPr>
        <w:pStyle w:val="Prrafodelista"/>
        <w:numPr>
          <w:ilvl w:val="0"/>
          <w:numId w:val="3"/>
        </w:numPr>
        <w:rPr>
          <w:rFonts w:ascii="Arial" w:hAnsi="Arial" w:cs="Arial"/>
        </w:rPr>
      </w:pPr>
      <w:hyperlink r:id="rId25" w:history="1">
        <w:r w:rsidRPr="007878CB">
          <w:rPr>
            <w:rStyle w:val="Hipervnculo"/>
            <w:rFonts w:ascii="Arial" w:hAnsi="Arial" w:cs="Arial"/>
            <w:color w:val="auto"/>
            <w:u w:val="none"/>
          </w:rPr>
          <w:t>http://decsai.ugr.es/~castro/MCII/node2.html</w:t>
        </w:r>
      </w:hyperlink>
    </w:p>
    <w:p w14:paraId="64D2B4EB" w14:textId="77777777" w:rsidR="007878CB" w:rsidRPr="007878CB" w:rsidRDefault="007878CB" w:rsidP="007878CB">
      <w:pPr>
        <w:pStyle w:val="Prrafodelista"/>
        <w:numPr>
          <w:ilvl w:val="0"/>
          <w:numId w:val="3"/>
        </w:numPr>
        <w:rPr>
          <w:rFonts w:ascii="Arial" w:hAnsi="Arial" w:cs="Arial"/>
        </w:rPr>
      </w:pPr>
      <w:hyperlink r:id="rId26" w:history="1">
        <w:r w:rsidRPr="007878CB">
          <w:rPr>
            <w:rStyle w:val="Hipervnculo"/>
            <w:rFonts w:ascii="Arial" w:hAnsi="Arial" w:cs="Arial"/>
            <w:color w:val="auto"/>
            <w:u w:val="none"/>
          </w:rPr>
          <w:t>https://es.wikipedia.org/wiki/Teor%C3%ADa_de_la_computabilidad</w:t>
        </w:r>
      </w:hyperlink>
    </w:p>
    <w:p w14:paraId="02738A45" w14:textId="77777777" w:rsidR="007878CB" w:rsidRPr="007878CB" w:rsidRDefault="007878CB" w:rsidP="007878CB">
      <w:pPr>
        <w:pStyle w:val="Prrafodelista"/>
        <w:numPr>
          <w:ilvl w:val="0"/>
          <w:numId w:val="3"/>
        </w:numPr>
        <w:rPr>
          <w:rFonts w:ascii="Arial" w:hAnsi="Arial" w:cs="Arial"/>
        </w:rPr>
      </w:pPr>
      <w:hyperlink r:id="rId27" w:history="1">
        <w:r w:rsidRPr="007878CB">
          <w:rPr>
            <w:rStyle w:val="Hipervnculo"/>
            <w:rFonts w:ascii="Arial" w:hAnsi="Arial" w:cs="Arial"/>
            <w:color w:val="auto"/>
            <w:u w:val="none"/>
          </w:rPr>
          <w:t>https://aulatec.wordpress.com/caracteristicas-y-propiedades-de-los-algoritmos/</w:t>
        </w:r>
      </w:hyperlink>
      <w:bookmarkStart w:id="0" w:name="_GoBack"/>
      <w:bookmarkEnd w:id="0"/>
    </w:p>
    <w:sectPr w:rsidR="007878CB" w:rsidRPr="007878CB" w:rsidSect="00D539B2">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595C9" w14:textId="77777777" w:rsidR="0011748E" w:rsidRDefault="0011748E">
      <w:r>
        <w:separator/>
      </w:r>
    </w:p>
  </w:endnote>
  <w:endnote w:type="continuationSeparator" w:id="0">
    <w:p w14:paraId="670A2E7C" w14:textId="77777777" w:rsidR="0011748E" w:rsidRDefault="00117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8AD0A" w14:textId="77777777" w:rsidR="0011748E" w:rsidRDefault="0011748E">
      <w:r>
        <w:rPr>
          <w:color w:val="000000"/>
        </w:rPr>
        <w:separator/>
      </w:r>
    </w:p>
  </w:footnote>
  <w:footnote w:type="continuationSeparator" w:id="0">
    <w:p w14:paraId="54DE3887" w14:textId="77777777" w:rsidR="0011748E" w:rsidRDefault="00117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E738F"/>
    <w:multiLevelType w:val="multilevel"/>
    <w:tmpl w:val="1B420C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839C9"/>
    <w:multiLevelType w:val="hybridMultilevel"/>
    <w:tmpl w:val="D5D86F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E014C1D"/>
    <w:multiLevelType w:val="hybridMultilevel"/>
    <w:tmpl w:val="8A3A34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F31F4"/>
    <w:rsid w:val="000B045F"/>
    <w:rsid w:val="0011748E"/>
    <w:rsid w:val="001A005D"/>
    <w:rsid w:val="001B044F"/>
    <w:rsid w:val="00226E59"/>
    <w:rsid w:val="0048128C"/>
    <w:rsid w:val="004A23F0"/>
    <w:rsid w:val="004E0C05"/>
    <w:rsid w:val="007878CB"/>
    <w:rsid w:val="00856F84"/>
    <w:rsid w:val="00A0070E"/>
    <w:rsid w:val="00B54910"/>
    <w:rsid w:val="00C57979"/>
    <w:rsid w:val="00C612FD"/>
    <w:rsid w:val="00D539B2"/>
    <w:rsid w:val="00EF31F4"/>
    <w:rsid w:val="00FA32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6835"/>
  <w15:docId w15:val="{01C4AD23-F09C-45DD-BEF4-D398B2E2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character" w:styleId="Textoennegrita">
    <w:name w:val="Strong"/>
    <w:basedOn w:val="Fuentedeprrafopredeter"/>
    <w:uiPriority w:val="22"/>
    <w:qFormat/>
    <w:rsid w:val="001A005D"/>
    <w:rPr>
      <w:b/>
      <w:bCs/>
    </w:rPr>
  </w:style>
  <w:style w:type="character" w:styleId="Hipervnculo">
    <w:name w:val="Hyperlink"/>
    <w:basedOn w:val="Fuentedeprrafopredeter"/>
    <w:uiPriority w:val="99"/>
    <w:unhideWhenUsed/>
    <w:rsid w:val="00C57979"/>
    <w:rPr>
      <w:color w:val="0000FF"/>
      <w:u w:val="single"/>
    </w:rPr>
  </w:style>
  <w:style w:type="paragraph" w:styleId="Encabezado">
    <w:name w:val="header"/>
    <w:basedOn w:val="Normal"/>
    <w:link w:val="EncabezadoCar"/>
    <w:uiPriority w:val="99"/>
    <w:unhideWhenUsed/>
    <w:rsid w:val="00C612FD"/>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C612FD"/>
    <w:rPr>
      <w:rFonts w:cs="Mangal"/>
      <w:szCs w:val="21"/>
    </w:rPr>
  </w:style>
  <w:style w:type="paragraph" w:styleId="Piedepgina">
    <w:name w:val="footer"/>
    <w:basedOn w:val="Normal"/>
    <w:link w:val="PiedepginaCar"/>
    <w:uiPriority w:val="99"/>
    <w:unhideWhenUsed/>
    <w:rsid w:val="00C612FD"/>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C612FD"/>
    <w:rPr>
      <w:rFonts w:cs="Mangal"/>
      <w:szCs w:val="21"/>
    </w:rPr>
  </w:style>
  <w:style w:type="paragraph" w:styleId="Prrafodelista">
    <w:name w:val="List Paragraph"/>
    <w:basedOn w:val="Normal"/>
    <w:uiPriority w:val="34"/>
    <w:qFormat/>
    <w:rsid w:val="004A23F0"/>
    <w:pPr>
      <w:ind w:left="720"/>
      <w:contextualSpacing/>
    </w:pPr>
    <w:rPr>
      <w:rFonts w:cs="Mangal"/>
      <w:szCs w:val="21"/>
    </w:rPr>
  </w:style>
  <w:style w:type="character" w:styleId="Mencinsinresolver">
    <w:name w:val="Unresolved Mention"/>
    <w:basedOn w:val="Fuentedeprrafopredeter"/>
    <w:uiPriority w:val="99"/>
    <w:semiHidden/>
    <w:unhideWhenUsed/>
    <w:rsid w:val="007878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7422">
      <w:bodyDiv w:val="1"/>
      <w:marLeft w:val="0"/>
      <w:marRight w:val="0"/>
      <w:marTop w:val="0"/>
      <w:marBottom w:val="0"/>
      <w:divBdr>
        <w:top w:val="none" w:sz="0" w:space="0" w:color="auto"/>
        <w:left w:val="none" w:sz="0" w:space="0" w:color="auto"/>
        <w:bottom w:val="none" w:sz="0" w:space="0" w:color="auto"/>
        <w:right w:val="none" w:sz="0" w:space="0" w:color="auto"/>
      </w:divBdr>
      <w:divsChild>
        <w:div w:id="15766690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s.wikipedia.org/wiki/M%C3%A1quina_de_Turing" TargetMode="External"/><Relationship Id="rId18" Type="http://schemas.openxmlformats.org/officeDocument/2006/relationships/image" Target="media/image8.jpeg"/><Relationship Id="rId26" Type="http://schemas.openxmlformats.org/officeDocument/2006/relationships/hyperlink" Target="https://es.wikipedia.org/wiki/Teor%C3%ADa_de_la_computabilidad"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hyperlink" Target="https://es.wikipedia.org/wiki/Algoritmo" TargetMode="External"/><Relationship Id="rId17" Type="http://schemas.openxmlformats.org/officeDocument/2006/relationships/image" Target="media/image7.png"/><Relationship Id="rId25" Type="http://schemas.openxmlformats.org/officeDocument/2006/relationships/hyperlink" Target="http://decsai.ugr.es/~castro/MCII/node2.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Problema_de_decisi%C3%B3n"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es.wikipedia.org/wiki/Teor%C3%ADa_de_la_computaci%C3%B3n"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aulatec.wordpress.com/caracteristicas-y-propiedades-de-los-algoritm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806</Words>
  <Characters>4438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Carlos Manuel Cadena</cp:lastModifiedBy>
  <cp:revision>2</cp:revision>
  <cp:lastPrinted>2018-09-02T00:15:00Z</cp:lastPrinted>
  <dcterms:created xsi:type="dcterms:W3CDTF">2018-09-02T00:16:00Z</dcterms:created>
  <dcterms:modified xsi:type="dcterms:W3CDTF">2018-09-02T00:16:00Z</dcterms:modified>
</cp:coreProperties>
</file>